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E9" w:rsidRDefault="00206EE9" w:rsidP="00206EE9">
      <w:pPr>
        <w:pStyle w:val="2"/>
      </w:pPr>
      <w:r>
        <w:rPr>
          <w:rFonts w:hint="eastAsia"/>
        </w:rPr>
        <w:t>公共数据部分</w:t>
      </w:r>
    </w:p>
    <w:p w:rsidR="00206EE9" w:rsidRDefault="00206EE9" w:rsidP="00206EE9">
      <w:pPr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color w:val="0000FF"/>
          <w:sz w:val="24"/>
        </w:rPr>
        <w:t>短链接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协议进行通讯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提交方式为</w:t>
      </w:r>
      <w:r>
        <w:rPr>
          <w:rFonts w:hint="eastAsia"/>
          <w:color w:val="0000FF"/>
          <w:sz w:val="24"/>
        </w:rPr>
        <w:t>post</w:t>
      </w:r>
      <w:r>
        <w:rPr>
          <w:rFonts w:hint="eastAsia"/>
          <w:color w:val="0000FF"/>
          <w:sz w:val="24"/>
        </w:rPr>
        <w:t>和</w:t>
      </w:r>
      <w:r>
        <w:rPr>
          <w:rFonts w:hint="eastAsia"/>
          <w:color w:val="0000FF"/>
          <w:sz w:val="24"/>
        </w:rPr>
        <w:t>get</w:t>
      </w:r>
      <w:r>
        <w:rPr>
          <w:rFonts w:hint="eastAsia"/>
          <w:sz w:val="24"/>
        </w:rPr>
        <w:t>两种方式，返回的数据类型为</w:t>
      </w:r>
      <w:r>
        <w:rPr>
          <w:rFonts w:hint="eastAsia"/>
          <w:sz w:val="24"/>
        </w:rPr>
        <w:t>JSON</w:t>
      </w:r>
    </w:p>
    <w:p w:rsidR="00206EE9" w:rsidRDefault="00206EE9" w:rsidP="00206EE9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公共部分</w:t>
      </w:r>
    </w:p>
    <w:p w:rsidR="003445BC" w:rsidRDefault="00B83EF2" w:rsidP="003445BC">
      <w:pPr>
        <w:pStyle w:val="a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格式为：</w:t>
      </w:r>
    </w:p>
    <w:p w:rsidR="00E9749A" w:rsidRPr="00E9749A" w:rsidRDefault="00E9749A" w:rsidP="00E9749A">
      <w:pPr>
        <w:rPr>
          <w:szCs w:val="21"/>
        </w:rPr>
      </w:pPr>
      <w:r w:rsidRPr="00E9749A">
        <w:rPr>
          <w:szCs w:val="21"/>
        </w:rPr>
        <w:t>{</w:t>
      </w:r>
    </w:p>
    <w:p w:rsidR="00E9749A" w:rsidRPr="00E9749A" w:rsidRDefault="00E9749A" w:rsidP="00E9749A">
      <w:pPr>
        <w:rPr>
          <w:szCs w:val="21"/>
        </w:rPr>
      </w:pPr>
      <w:r w:rsidRPr="00E9749A">
        <w:rPr>
          <w:szCs w:val="21"/>
        </w:rPr>
        <w:t xml:space="preserve">    "</w:t>
      </w:r>
      <w:proofErr w:type="gramStart"/>
      <w:r w:rsidRPr="00E9749A">
        <w:rPr>
          <w:szCs w:val="21"/>
        </w:rPr>
        <w:t>code</w:t>
      </w:r>
      <w:proofErr w:type="gramEnd"/>
      <w:r w:rsidRPr="00E9749A">
        <w:rPr>
          <w:szCs w:val="21"/>
        </w:rPr>
        <w:t>": "0",</w:t>
      </w:r>
    </w:p>
    <w:p w:rsidR="00E9749A" w:rsidRPr="00E9749A" w:rsidRDefault="00E9749A" w:rsidP="00E9749A">
      <w:pPr>
        <w:rPr>
          <w:szCs w:val="21"/>
        </w:rPr>
      </w:pPr>
      <w:r w:rsidRPr="00E9749A">
        <w:rPr>
          <w:rFonts w:hint="eastAsia"/>
          <w:szCs w:val="21"/>
        </w:rPr>
        <w:t xml:space="preserve">    "data": "{</w:t>
      </w:r>
      <w:r>
        <w:rPr>
          <w:rFonts w:hint="eastAsia"/>
          <w:szCs w:val="21"/>
        </w:rPr>
        <w:t>……</w:t>
      </w:r>
      <w:r w:rsidRPr="00E9749A">
        <w:rPr>
          <w:rFonts w:hint="eastAsia"/>
          <w:szCs w:val="21"/>
        </w:rPr>
        <w:t>}"</w:t>
      </w:r>
    </w:p>
    <w:p w:rsidR="00B83EF2" w:rsidRDefault="00E9749A" w:rsidP="00E9749A">
      <w:pPr>
        <w:rPr>
          <w:szCs w:val="21"/>
        </w:rPr>
      </w:pPr>
      <w:r w:rsidRPr="00E9749A">
        <w:rPr>
          <w:szCs w:val="21"/>
        </w:rPr>
        <w:t>}</w:t>
      </w:r>
    </w:p>
    <w:p w:rsidR="00E9749A" w:rsidRDefault="00E9749A" w:rsidP="00E9749A">
      <w:pPr>
        <w:rPr>
          <w:szCs w:val="21"/>
        </w:rPr>
      </w:pPr>
      <w:r>
        <w:rPr>
          <w:rFonts w:hint="eastAsia"/>
          <w:szCs w:val="21"/>
        </w:rPr>
        <w:t>不同请求回复的内容区别在于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区域</w:t>
      </w:r>
      <w:r w:rsidR="000968CC">
        <w:rPr>
          <w:rFonts w:hint="eastAsia"/>
          <w:szCs w:val="21"/>
        </w:rPr>
        <w:t>，</w:t>
      </w:r>
      <w:r w:rsidR="000968CC">
        <w:rPr>
          <w:rFonts w:hint="eastAsia"/>
          <w:szCs w:val="21"/>
        </w:rPr>
        <w:t>code</w:t>
      </w:r>
      <w:r w:rsidR="000968CC">
        <w:rPr>
          <w:rFonts w:hint="eastAsia"/>
          <w:szCs w:val="21"/>
        </w:rPr>
        <w:t>为服务器处理的状态，“</w:t>
      </w:r>
      <w:r w:rsidR="000968CC">
        <w:rPr>
          <w:rFonts w:hint="eastAsia"/>
          <w:szCs w:val="21"/>
        </w:rPr>
        <w:t>0</w:t>
      </w:r>
      <w:r w:rsidR="000968CC">
        <w:rPr>
          <w:rFonts w:hint="eastAsia"/>
          <w:szCs w:val="21"/>
        </w:rPr>
        <w:t>”代表成功</w:t>
      </w:r>
      <w:r w:rsidR="0076389B">
        <w:rPr>
          <w:rFonts w:hint="eastAsia"/>
          <w:szCs w:val="21"/>
        </w:rPr>
        <w:t>，非“</w:t>
      </w:r>
      <w:r w:rsidR="0076389B">
        <w:rPr>
          <w:rFonts w:hint="eastAsia"/>
          <w:szCs w:val="21"/>
        </w:rPr>
        <w:t>0</w:t>
      </w:r>
      <w:r w:rsidR="0076389B">
        <w:rPr>
          <w:rFonts w:hint="eastAsia"/>
          <w:szCs w:val="21"/>
        </w:rPr>
        <w:t>”为服务器处理失败</w:t>
      </w:r>
      <w:r w:rsidR="000F1ED9">
        <w:rPr>
          <w:rFonts w:hint="eastAsia"/>
          <w:szCs w:val="21"/>
        </w:rPr>
        <w:t>，内容参考</w:t>
      </w:r>
      <w:r w:rsidR="0076389B">
        <w:rPr>
          <w:rFonts w:hint="eastAsia"/>
          <w:szCs w:val="21"/>
        </w:rPr>
        <w:t>错误提示信息</w:t>
      </w:r>
      <w:r w:rsidR="000F1ED9">
        <w:rPr>
          <w:rFonts w:hint="eastAsia"/>
          <w:szCs w:val="21"/>
        </w:rPr>
        <w:t>对照表</w:t>
      </w:r>
      <w:r>
        <w:rPr>
          <w:rFonts w:hint="eastAsia"/>
          <w:szCs w:val="21"/>
        </w:rPr>
        <w:t>。</w:t>
      </w:r>
      <w:r w:rsidR="000968CC">
        <w:rPr>
          <w:rFonts w:hint="eastAsia"/>
          <w:szCs w:val="21"/>
        </w:rPr>
        <w:t>而以下说明主要以</w:t>
      </w:r>
      <w:r w:rsidR="000968CC">
        <w:rPr>
          <w:rFonts w:hint="eastAsia"/>
          <w:szCs w:val="21"/>
        </w:rPr>
        <w:t>data</w:t>
      </w:r>
      <w:r w:rsidR="000968CC">
        <w:rPr>
          <w:rFonts w:hint="eastAsia"/>
          <w:szCs w:val="21"/>
        </w:rPr>
        <w:t>中数据为主。</w:t>
      </w:r>
    </w:p>
    <w:p w:rsidR="00923702" w:rsidRPr="00E9749A" w:rsidRDefault="00923702" w:rsidP="00923702">
      <w:pPr>
        <w:rPr>
          <w:szCs w:val="21"/>
        </w:rPr>
      </w:pPr>
      <w:r w:rsidRPr="00E9749A">
        <w:rPr>
          <w:szCs w:val="21"/>
        </w:rPr>
        <w:t>{</w:t>
      </w:r>
    </w:p>
    <w:p w:rsidR="00923702" w:rsidRPr="00E9749A" w:rsidRDefault="00923702" w:rsidP="00923702">
      <w:pPr>
        <w:rPr>
          <w:szCs w:val="21"/>
        </w:rPr>
      </w:pPr>
      <w:r w:rsidRPr="00E9749A">
        <w:rPr>
          <w:szCs w:val="21"/>
        </w:rPr>
        <w:t xml:space="preserve">    "code": "</w:t>
      </w:r>
      <w:r w:rsidR="008225C8">
        <w:rPr>
          <w:rFonts w:hint="eastAsia"/>
          <w:szCs w:val="21"/>
        </w:rPr>
        <w:t>1</w:t>
      </w:r>
      <w:r w:rsidRPr="00E9749A">
        <w:rPr>
          <w:szCs w:val="21"/>
        </w:rPr>
        <w:t>",</w:t>
      </w:r>
      <w:r w:rsidR="008225C8">
        <w:rPr>
          <w:rFonts w:hint="eastAsia"/>
          <w:szCs w:val="21"/>
        </w:rPr>
        <w:t xml:space="preserve">// </w:t>
      </w:r>
      <w:r w:rsidR="008225C8">
        <w:rPr>
          <w:rFonts w:hint="eastAsia"/>
          <w:szCs w:val="21"/>
        </w:rPr>
        <w:t>具体的错误类型</w:t>
      </w:r>
      <w:r w:rsidR="008225C8">
        <w:rPr>
          <w:rFonts w:hint="eastAsia"/>
          <w:szCs w:val="21"/>
        </w:rPr>
        <w:t>,</w:t>
      </w:r>
      <w:r w:rsidR="008225C8">
        <w:rPr>
          <w:rFonts w:hint="eastAsia"/>
          <w:szCs w:val="21"/>
        </w:rPr>
        <w:t>此</w:t>
      </w:r>
      <w:proofErr w:type="gramStart"/>
      <w:r w:rsidR="008225C8">
        <w:rPr>
          <w:rFonts w:hint="eastAsia"/>
          <w:szCs w:val="21"/>
        </w:rPr>
        <w:t>页数据没有</w:t>
      </w:r>
      <w:proofErr w:type="gramEnd"/>
      <w:r w:rsidR="008225C8">
        <w:rPr>
          <w:rFonts w:hint="eastAsia"/>
          <w:szCs w:val="21"/>
        </w:rPr>
        <w:t>更新</w:t>
      </w:r>
    </w:p>
    <w:p w:rsidR="00923702" w:rsidRPr="00E9749A" w:rsidRDefault="00923702" w:rsidP="00923702">
      <w:pPr>
        <w:rPr>
          <w:szCs w:val="21"/>
        </w:rPr>
      </w:pPr>
      <w:r w:rsidRPr="00E9749A">
        <w:rPr>
          <w:rFonts w:hint="eastAsia"/>
          <w:szCs w:val="21"/>
        </w:rPr>
        <w:t xml:space="preserve">    "data": "{</w:t>
      </w:r>
      <w:r>
        <w:rPr>
          <w:rFonts w:hint="eastAsia"/>
          <w:szCs w:val="21"/>
        </w:rPr>
        <w:t>……</w:t>
      </w:r>
      <w:r w:rsidRPr="00E9749A">
        <w:rPr>
          <w:rFonts w:hint="eastAsia"/>
          <w:szCs w:val="21"/>
        </w:rPr>
        <w:t>}"</w:t>
      </w:r>
    </w:p>
    <w:p w:rsidR="00923702" w:rsidRDefault="00923702" w:rsidP="00923702">
      <w:pPr>
        <w:rPr>
          <w:szCs w:val="21"/>
        </w:rPr>
      </w:pPr>
      <w:r w:rsidRPr="00E9749A">
        <w:rPr>
          <w:szCs w:val="21"/>
        </w:rPr>
        <w:t>}</w:t>
      </w:r>
    </w:p>
    <w:p w:rsidR="008225C8" w:rsidRPr="00E9749A" w:rsidRDefault="008225C8" w:rsidP="008225C8">
      <w:pPr>
        <w:rPr>
          <w:szCs w:val="21"/>
        </w:rPr>
      </w:pPr>
      <w:r w:rsidRPr="00E9749A">
        <w:rPr>
          <w:szCs w:val="21"/>
        </w:rPr>
        <w:t>{</w:t>
      </w:r>
    </w:p>
    <w:p w:rsidR="008225C8" w:rsidRPr="00E9749A" w:rsidRDefault="008225C8" w:rsidP="008225C8">
      <w:pPr>
        <w:rPr>
          <w:szCs w:val="21"/>
        </w:rPr>
      </w:pPr>
      <w:r w:rsidRPr="00E9749A">
        <w:rPr>
          <w:szCs w:val="21"/>
        </w:rPr>
        <w:t xml:space="preserve">    "code": "</w:t>
      </w:r>
      <w:r w:rsidR="00893E4E">
        <w:rPr>
          <w:rFonts w:hint="eastAsia"/>
          <w:szCs w:val="21"/>
        </w:rPr>
        <w:t>2</w:t>
      </w:r>
      <w:r w:rsidRPr="00E9749A">
        <w:rPr>
          <w:szCs w:val="21"/>
        </w:rPr>
        <w:t>",</w:t>
      </w: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具体的错误类型</w:t>
      </w:r>
      <w:r>
        <w:rPr>
          <w:rFonts w:hint="eastAsia"/>
          <w:szCs w:val="21"/>
        </w:rPr>
        <w:t>,</w:t>
      </w:r>
      <w:r w:rsidR="00893E4E">
        <w:rPr>
          <w:rFonts w:hint="eastAsia"/>
          <w:szCs w:val="21"/>
        </w:rPr>
        <w:t>服务器忙</w:t>
      </w:r>
      <w:r w:rsidR="00893E4E">
        <w:rPr>
          <w:rFonts w:hint="eastAsia"/>
          <w:szCs w:val="21"/>
        </w:rPr>
        <w:t>,</w:t>
      </w:r>
      <w:r w:rsidR="00893E4E">
        <w:rPr>
          <w:rFonts w:hint="eastAsia"/>
          <w:szCs w:val="21"/>
        </w:rPr>
        <w:t>请稍后重试</w:t>
      </w:r>
      <w:r w:rsidR="00893E4E" w:rsidRPr="00E9749A">
        <w:rPr>
          <w:szCs w:val="21"/>
        </w:rPr>
        <w:t xml:space="preserve"> </w:t>
      </w:r>
    </w:p>
    <w:p w:rsidR="008225C8" w:rsidRPr="00E9749A" w:rsidRDefault="008225C8" w:rsidP="008225C8">
      <w:pPr>
        <w:rPr>
          <w:szCs w:val="21"/>
        </w:rPr>
      </w:pPr>
      <w:r w:rsidRPr="00E9749A">
        <w:rPr>
          <w:rFonts w:hint="eastAsia"/>
          <w:szCs w:val="21"/>
        </w:rPr>
        <w:t xml:space="preserve">    "data": "{</w:t>
      </w:r>
      <w:r>
        <w:rPr>
          <w:rFonts w:hint="eastAsia"/>
          <w:szCs w:val="21"/>
        </w:rPr>
        <w:t>……</w:t>
      </w:r>
      <w:r w:rsidRPr="00E9749A">
        <w:rPr>
          <w:rFonts w:hint="eastAsia"/>
          <w:szCs w:val="21"/>
        </w:rPr>
        <w:t>}"</w:t>
      </w:r>
    </w:p>
    <w:p w:rsidR="008225C8" w:rsidRDefault="008225C8" w:rsidP="008225C8">
      <w:pPr>
        <w:rPr>
          <w:szCs w:val="21"/>
        </w:rPr>
      </w:pPr>
      <w:r w:rsidRPr="00E9749A">
        <w:rPr>
          <w:szCs w:val="21"/>
        </w:rPr>
        <w:t>}</w:t>
      </w:r>
    </w:p>
    <w:p w:rsidR="00B56FCC" w:rsidRPr="00E9749A" w:rsidRDefault="00B56FCC" w:rsidP="00B56FCC">
      <w:pPr>
        <w:rPr>
          <w:szCs w:val="21"/>
        </w:rPr>
      </w:pPr>
      <w:r w:rsidRPr="00E9749A">
        <w:rPr>
          <w:szCs w:val="21"/>
        </w:rPr>
        <w:t>{</w:t>
      </w:r>
    </w:p>
    <w:p w:rsidR="00B56FCC" w:rsidRPr="00E9749A" w:rsidRDefault="00B56FCC" w:rsidP="00B56FCC">
      <w:pPr>
        <w:rPr>
          <w:szCs w:val="21"/>
        </w:rPr>
      </w:pPr>
      <w:r w:rsidRPr="00E9749A">
        <w:rPr>
          <w:szCs w:val="21"/>
        </w:rPr>
        <w:t xml:space="preserve">    "code": "</w:t>
      </w:r>
      <w:r w:rsidR="00B00B97">
        <w:rPr>
          <w:rFonts w:hint="eastAsia"/>
          <w:szCs w:val="21"/>
        </w:rPr>
        <w:t>3</w:t>
      </w:r>
      <w:r w:rsidRPr="00E9749A">
        <w:rPr>
          <w:szCs w:val="21"/>
        </w:rPr>
        <w:t>",</w:t>
      </w: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具体的错误类型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服务器</w:t>
      </w:r>
      <w:r w:rsidR="00AE50DD">
        <w:rPr>
          <w:rFonts w:hint="eastAsia"/>
          <w:szCs w:val="21"/>
        </w:rPr>
        <w:t>挂掉</w:t>
      </w:r>
      <w:r w:rsidRPr="00E9749A">
        <w:rPr>
          <w:szCs w:val="21"/>
        </w:rPr>
        <w:t xml:space="preserve"> </w:t>
      </w:r>
    </w:p>
    <w:p w:rsidR="00B56FCC" w:rsidRPr="00E9749A" w:rsidRDefault="00B56FCC" w:rsidP="00B56FCC">
      <w:pPr>
        <w:rPr>
          <w:szCs w:val="21"/>
        </w:rPr>
      </w:pPr>
      <w:r w:rsidRPr="00E9749A">
        <w:rPr>
          <w:rFonts w:hint="eastAsia"/>
          <w:szCs w:val="21"/>
        </w:rPr>
        <w:t xml:space="preserve">    "data": "{</w:t>
      </w:r>
      <w:r>
        <w:rPr>
          <w:rFonts w:hint="eastAsia"/>
          <w:szCs w:val="21"/>
        </w:rPr>
        <w:t>……</w:t>
      </w:r>
      <w:r w:rsidRPr="00E9749A">
        <w:rPr>
          <w:rFonts w:hint="eastAsia"/>
          <w:szCs w:val="21"/>
        </w:rPr>
        <w:t>}"</w:t>
      </w:r>
    </w:p>
    <w:p w:rsidR="00B56FCC" w:rsidRDefault="00B56FCC" w:rsidP="00B56FCC">
      <w:pPr>
        <w:rPr>
          <w:szCs w:val="21"/>
        </w:rPr>
      </w:pPr>
      <w:r w:rsidRPr="00E9749A">
        <w:rPr>
          <w:szCs w:val="21"/>
        </w:rPr>
        <w:t>}</w:t>
      </w:r>
    </w:p>
    <w:p w:rsidR="000968CC" w:rsidRPr="00923702" w:rsidRDefault="000968CC" w:rsidP="00D556E7">
      <w:pPr>
        <w:rPr>
          <w:szCs w:val="21"/>
        </w:rPr>
      </w:pPr>
    </w:p>
    <w:p w:rsidR="00206EE9" w:rsidRDefault="00206EE9" w:rsidP="00206EE9">
      <w:pPr>
        <w:pStyle w:val="2"/>
      </w:pPr>
      <w:r>
        <w:rPr>
          <w:rFonts w:hint="eastAsia"/>
        </w:rPr>
        <w:t>首页</w:t>
      </w:r>
    </w:p>
    <w:p w:rsidR="00E17CC3" w:rsidRDefault="00E17CC3" w:rsidP="00E17CC3"/>
    <w:p w:rsidR="00E17CC3" w:rsidRDefault="00E17CC3" w:rsidP="00E17CC3">
      <w:r>
        <w:rPr>
          <w:rFonts w:hint="eastAsia"/>
        </w:rPr>
        <w:t>完整</w:t>
      </w:r>
      <w:proofErr w:type="spellStart"/>
      <w:r>
        <w:rPr>
          <w:rFonts w:hint="eastAsia"/>
        </w:rPr>
        <w:t>url</w:t>
      </w:r>
      <w:proofErr w:type="spellEnd"/>
      <w:r w:rsidR="00365EC1">
        <w:rPr>
          <w:rFonts w:hint="eastAsia"/>
        </w:rPr>
        <w:tab/>
      </w:r>
      <w:r w:rsidR="00365EC1" w:rsidRPr="00365EC1">
        <w:t xml:space="preserve"> </w:t>
      </w:r>
    </w:p>
    <w:p w:rsidR="00101122" w:rsidRDefault="009B7518" w:rsidP="00E17CC3">
      <w:hyperlink r:id="rId8" w:history="1">
        <w:r w:rsidR="00E17CC3" w:rsidRPr="004C2032">
          <w:rPr>
            <w:rStyle w:val="a6"/>
            <w:rFonts w:hint="eastAsia"/>
          </w:rPr>
          <w:t>http://localhost:8080/</w:t>
        </w:r>
        <w:r w:rsidR="00E17CC3" w:rsidRPr="004C2032">
          <w:rPr>
            <w:rStyle w:val="a6"/>
            <w:rFonts w:hint="eastAsia"/>
          </w:rPr>
          <w:t>工程名称</w:t>
        </w:r>
        <w:r w:rsidR="00E17CC3" w:rsidRPr="004C2032">
          <w:rPr>
            <w:rStyle w:val="a6"/>
            <w:rFonts w:hint="eastAsia"/>
          </w:rPr>
          <w:t>/home</w:t>
        </w:r>
      </w:hyperlink>
      <w:r w:rsidR="00E17CC3">
        <w:rPr>
          <w:rFonts w:hint="eastAsia"/>
        </w:rPr>
        <w:t xml:space="preserve">  </w:t>
      </w:r>
    </w:p>
    <w:p w:rsidR="00E17CC3" w:rsidRDefault="00E17CC3" w:rsidP="00E17CC3">
      <w:r>
        <w:rPr>
          <w:rFonts w:hint="eastAsia"/>
        </w:rPr>
        <w:t>浏览器访问</w:t>
      </w:r>
      <w:r w:rsidR="00101122">
        <w:rPr>
          <w:rFonts w:hint="eastAsia"/>
        </w:rPr>
        <w:tab/>
      </w:r>
      <w:hyperlink r:id="rId9" w:history="1">
        <w:r w:rsidR="00101122" w:rsidRPr="004C2032">
          <w:rPr>
            <w:rStyle w:val="a6"/>
            <w:rFonts w:hint="eastAsia"/>
          </w:rPr>
          <w:t>http://localhost:8080/</w:t>
        </w:r>
        <w:r w:rsidR="00101122" w:rsidRPr="00101122">
          <w:rPr>
            <w:rStyle w:val="a6"/>
          </w:rPr>
          <w:t>TakeoutServiceVersion2</w:t>
        </w:r>
        <w:r w:rsidR="00101122" w:rsidRPr="004C2032">
          <w:rPr>
            <w:rStyle w:val="a6"/>
            <w:rFonts w:hint="eastAsia"/>
          </w:rPr>
          <w:t>/home</w:t>
        </w:r>
      </w:hyperlink>
    </w:p>
    <w:p w:rsidR="00101122" w:rsidRDefault="00101122" w:rsidP="00E17CC3"/>
    <w:p w:rsidR="00101122" w:rsidRDefault="00101122" w:rsidP="00E17CC3"/>
    <w:p w:rsidR="00E17CC3" w:rsidRDefault="009B7518" w:rsidP="00E17CC3">
      <w:hyperlink r:id="rId10" w:history="1">
        <w:r w:rsidR="00E17CC3" w:rsidRPr="004C2032">
          <w:rPr>
            <w:rStyle w:val="a6"/>
            <w:rFonts w:hint="eastAsia"/>
          </w:rPr>
          <w:t>http://10.0.2.2:8080/</w:t>
        </w:r>
        <w:r w:rsidR="00E17CC3" w:rsidRPr="004C2032">
          <w:rPr>
            <w:rStyle w:val="a6"/>
            <w:rFonts w:hint="eastAsia"/>
          </w:rPr>
          <w:t>工程名称</w:t>
        </w:r>
        <w:r w:rsidR="00E17CC3" w:rsidRPr="004C2032">
          <w:rPr>
            <w:rStyle w:val="a6"/>
            <w:rFonts w:hint="eastAsia"/>
          </w:rPr>
          <w:t>/home</w:t>
        </w:r>
      </w:hyperlink>
      <w:r w:rsidR="00E17CC3">
        <w:rPr>
          <w:rFonts w:hint="eastAsia"/>
        </w:rPr>
        <w:t xml:space="preserve">  </w:t>
      </w:r>
      <w:r w:rsidR="00636819">
        <w:rPr>
          <w:rFonts w:hint="eastAsia"/>
        </w:rPr>
        <w:t xml:space="preserve"> </w:t>
      </w:r>
      <w:r w:rsidR="00E17CC3">
        <w:rPr>
          <w:rFonts w:hint="eastAsia"/>
        </w:rPr>
        <w:t>模拟器访问</w:t>
      </w:r>
    </w:p>
    <w:p w:rsidR="00101122" w:rsidRDefault="009B7518" w:rsidP="00E17CC3">
      <w:hyperlink r:id="rId11" w:history="1">
        <w:r w:rsidR="00075B99" w:rsidRPr="004C2032">
          <w:rPr>
            <w:rStyle w:val="a6"/>
            <w:rFonts w:hint="eastAsia"/>
          </w:rPr>
          <w:t>http://10.0.2.2:8080/</w:t>
        </w:r>
        <w:r w:rsidR="00075B99" w:rsidRPr="004C2032">
          <w:rPr>
            <w:rStyle w:val="a6"/>
          </w:rPr>
          <w:t>TakeoutServiceVersion2</w:t>
        </w:r>
        <w:r w:rsidR="00075B99" w:rsidRPr="004C2032">
          <w:rPr>
            <w:rStyle w:val="a6"/>
            <w:rFonts w:hint="eastAsia"/>
          </w:rPr>
          <w:t>/home</w:t>
        </w:r>
      </w:hyperlink>
    </w:p>
    <w:p w:rsidR="00E17CC3" w:rsidRDefault="00E17CC3" w:rsidP="00E17CC3"/>
    <w:p w:rsidR="00E17CC3" w:rsidRDefault="00E17CC3" w:rsidP="00E17CC3">
      <w:r>
        <w:rPr>
          <w:rFonts w:hint="eastAsia"/>
        </w:rPr>
        <w:t>保证电脑和手机在一个</w:t>
      </w:r>
      <w:proofErr w:type="gramStart"/>
      <w:r>
        <w:rPr>
          <w:rFonts w:hint="eastAsia"/>
        </w:rPr>
        <w:t>局域网号段中</w:t>
      </w:r>
      <w:proofErr w:type="gramEnd"/>
      <w:r>
        <w:rPr>
          <w:rFonts w:hint="eastAsia"/>
        </w:rPr>
        <w:t>,</w:t>
      </w:r>
      <w:r>
        <w:rPr>
          <w:rFonts w:hint="eastAsia"/>
        </w:rPr>
        <w:t>电脑路由器</w:t>
      </w:r>
      <w:r>
        <w:rPr>
          <w:rFonts w:hint="eastAsia"/>
        </w:rPr>
        <w:t>,</w:t>
      </w:r>
      <w:r>
        <w:rPr>
          <w:rFonts w:hint="eastAsia"/>
        </w:rPr>
        <w:t>用手机连接电脑的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,</w:t>
      </w:r>
      <w:r>
        <w:rPr>
          <w:rFonts w:hint="eastAsia"/>
        </w:rPr>
        <w:t>手机就和电脑在同</w:t>
      </w:r>
      <w:proofErr w:type="gramStart"/>
      <w:r>
        <w:rPr>
          <w:rFonts w:hint="eastAsia"/>
        </w:rPr>
        <w:t>一个号段</w:t>
      </w:r>
      <w:proofErr w:type="gramEnd"/>
      <w:r>
        <w:rPr>
          <w:rFonts w:hint="eastAsia"/>
        </w:rPr>
        <w:t>,</w:t>
      </w:r>
      <w:r>
        <w:rPr>
          <w:rFonts w:hint="eastAsia"/>
        </w:rPr>
        <w:t>手机即可访问电脑上的</w:t>
      </w:r>
      <w:r>
        <w:rPr>
          <w:rFonts w:hint="eastAsia"/>
        </w:rPr>
        <w:t>tomcat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:rsidR="00E17CC3" w:rsidRDefault="009B7518" w:rsidP="00E17CC3">
      <w:hyperlink r:id="rId12" w:history="1">
        <w:r w:rsidR="00E17CC3" w:rsidRPr="004C2032">
          <w:rPr>
            <w:rStyle w:val="a6"/>
            <w:rFonts w:hint="eastAsia"/>
          </w:rPr>
          <w:t>http://</w:t>
        </w:r>
        <w:r w:rsidR="00E17CC3" w:rsidRPr="004C2032">
          <w:rPr>
            <w:rStyle w:val="a6"/>
            <w:rFonts w:hint="eastAsia"/>
          </w:rPr>
          <w:t>电脑的</w:t>
        </w:r>
        <w:r w:rsidR="00E17CC3" w:rsidRPr="004C2032">
          <w:rPr>
            <w:rStyle w:val="a6"/>
            <w:rFonts w:hint="eastAsia"/>
          </w:rPr>
          <w:t>ip</w:t>
        </w:r>
        <w:r w:rsidR="00E17CC3" w:rsidRPr="004C2032">
          <w:rPr>
            <w:rStyle w:val="a6"/>
            <w:rFonts w:hint="eastAsia"/>
          </w:rPr>
          <w:t>地址</w:t>
        </w:r>
        <w:r w:rsidR="00E17CC3" w:rsidRPr="004C2032">
          <w:rPr>
            <w:rStyle w:val="a6"/>
            <w:rFonts w:hint="eastAsia"/>
          </w:rPr>
          <w:t>:8080/</w:t>
        </w:r>
        <w:r w:rsidR="00E17CC3" w:rsidRPr="004C2032">
          <w:rPr>
            <w:rStyle w:val="a6"/>
            <w:rFonts w:hint="eastAsia"/>
          </w:rPr>
          <w:t>工程名称</w:t>
        </w:r>
        <w:r w:rsidR="00E17CC3" w:rsidRPr="004C2032">
          <w:rPr>
            <w:rStyle w:val="a6"/>
            <w:rFonts w:hint="eastAsia"/>
          </w:rPr>
          <w:t>/home</w:t>
        </w:r>
      </w:hyperlink>
      <w:r w:rsidR="00E17CC3">
        <w:rPr>
          <w:rFonts w:hint="eastAsia"/>
        </w:rPr>
        <w:t xml:space="preserve">  </w:t>
      </w:r>
      <w:r w:rsidR="002C12A3">
        <w:rPr>
          <w:rFonts w:hint="eastAsia"/>
        </w:rPr>
        <w:t>真机</w:t>
      </w:r>
      <w:r w:rsidR="00E17CC3">
        <w:rPr>
          <w:rFonts w:hint="eastAsia"/>
        </w:rPr>
        <w:t>访问</w:t>
      </w:r>
    </w:p>
    <w:p w:rsidR="00E17CC3" w:rsidRPr="00E17CC3" w:rsidRDefault="00E17CC3" w:rsidP="00E17CC3"/>
    <w:p w:rsidR="00206EE9" w:rsidRPr="00206EE9" w:rsidRDefault="00206EE9" w:rsidP="00206EE9">
      <w:r w:rsidRPr="000968CC">
        <w:rPr>
          <w:rFonts w:hint="eastAsia"/>
          <w:szCs w:val="21"/>
        </w:rPr>
        <w:t>获取卖家列表的回复数据</w:t>
      </w:r>
    </w:p>
    <w:p w:rsidR="00206EE9" w:rsidRDefault="00206EE9" w:rsidP="00206EE9"/>
    <w:tbl>
      <w:tblPr>
        <w:tblW w:w="92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81"/>
        <w:gridCol w:w="5528"/>
      </w:tblGrid>
      <w:tr w:rsidR="00206EE9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发送方式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备注</w:t>
            </w:r>
          </w:p>
        </w:tc>
      </w:tr>
      <w:tr w:rsidR="00206EE9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206EE9" w:rsidP="00636819">
            <w:r>
              <w:t>GET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206EE9" w:rsidP="00636819">
            <w:r>
              <w:rPr>
                <w:rFonts w:hint="eastAsia"/>
              </w:rPr>
              <w:t>/home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206EE9" w:rsidP="00636819"/>
        </w:tc>
      </w:tr>
      <w:tr w:rsidR="00206EE9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参数名称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描述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样例</w:t>
            </w:r>
          </w:p>
        </w:tc>
      </w:tr>
      <w:tr w:rsidR="00206EE9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Pr="004B0294" w:rsidRDefault="00CA08A8" w:rsidP="004B02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</w:t>
            </w:r>
            <w:r w:rsidR="008E7705" w:rsidRPr="008E7705">
              <w:rPr>
                <w:rFonts w:ascii="宋体" w:hAnsi="宋体" w:cs="宋体"/>
                <w:kern w:val="0"/>
                <w:sz w:val="24"/>
                <w:szCs w:val="24"/>
              </w:rPr>
              <w:t>atitude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4B0294" w:rsidP="00365EC1">
            <w:r w:rsidRPr="004B0294">
              <w:rPr>
                <w:rFonts w:hint="eastAsia"/>
              </w:rPr>
              <w:t>纬度</w:t>
            </w:r>
            <w:r w:rsidR="00365EC1">
              <w:rPr>
                <w:rFonts w:hint="eastAsia"/>
              </w:rPr>
              <w:t>(</w:t>
            </w:r>
            <w:r w:rsidR="00365EC1">
              <w:rPr>
                <w:rFonts w:hint="eastAsia"/>
              </w:rPr>
              <w:t>可选</w:t>
            </w:r>
            <w:r w:rsidR="00365EC1">
              <w:rPr>
                <w:rFonts w:hint="eastAsia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206EE9" w:rsidP="00636819"/>
        </w:tc>
      </w:tr>
      <w:tr w:rsidR="008E7705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7705" w:rsidRDefault="00CA08A8" w:rsidP="004B0294">
            <w:pPr>
              <w:pStyle w:val="HTML"/>
            </w:pPr>
            <w:r>
              <w:rPr>
                <w:rStyle w:val="me1"/>
              </w:rPr>
              <w:t>l</w:t>
            </w:r>
            <w:r w:rsidR="004B0294">
              <w:rPr>
                <w:rStyle w:val="me1"/>
              </w:rPr>
              <w:t>ongitude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7705" w:rsidRDefault="004B0294" w:rsidP="00AD441F">
            <w:r>
              <w:rPr>
                <w:rFonts w:hint="eastAsia"/>
              </w:rPr>
              <w:t>经度</w:t>
            </w:r>
            <w:r w:rsidR="00365EC1">
              <w:rPr>
                <w:rFonts w:hint="eastAsia"/>
              </w:rPr>
              <w:t>(</w:t>
            </w:r>
            <w:r w:rsidR="00365EC1">
              <w:rPr>
                <w:rFonts w:hint="eastAsia"/>
              </w:rPr>
              <w:t>可选</w:t>
            </w:r>
            <w:bookmarkStart w:id="0" w:name="_GoBack"/>
            <w:bookmarkEnd w:id="0"/>
            <w:r w:rsidR="00365EC1">
              <w:rPr>
                <w:rFonts w:hint="eastAsia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7705" w:rsidRDefault="008E7705" w:rsidP="00636819"/>
        </w:tc>
      </w:tr>
      <w:tr w:rsidR="00206EE9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服务器返回数据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描述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206EE9" w:rsidRDefault="00206EE9" w:rsidP="00636819">
            <w:r>
              <w:rPr>
                <w:rFonts w:hint="eastAsia"/>
              </w:rPr>
              <w:t>样例</w:t>
            </w:r>
          </w:p>
        </w:tc>
      </w:tr>
      <w:tr w:rsidR="00206EE9" w:rsidTr="004B0294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206EE9" w:rsidP="00636819"/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6EE9" w:rsidRDefault="00CA08A8" w:rsidP="00636819">
            <w:r>
              <w:rPr>
                <w:rFonts w:hint="eastAsia"/>
              </w:rPr>
              <w:t>首页数据：</w:t>
            </w:r>
          </w:p>
          <w:p w:rsidR="00CA08A8" w:rsidRDefault="000D7C2C" w:rsidP="00CA08A8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促销信息（</w:t>
            </w:r>
            <w:proofErr w:type="gramStart"/>
            <w:r w:rsidR="00CA08A8"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）</w:t>
            </w:r>
          </w:p>
          <w:p w:rsidR="00CA08A8" w:rsidRDefault="00CA08A8" w:rsidP="00CA08A8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分类信息</w:t>
            </w:r>
          </w:p>
          <w:p w:rsidR="00CA08A8" w:rsidRDefault="00CA08A8" w:rsidP="00CA08A8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卖家列表</w:t>
            </w:r>
          </w:p>
          <w:p w:rsidR="00E86DAA" w:rsidRDefault="00E86DAA" w:rsidP="00E86DAA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附近卖家</w:t>
            </w:r>
            <w:r w:rsidR="00363F44">
              <w:rPr>
                <w:rFonts w:hint="eastAsia"/>
              </w:rPr>
              <w:t>：</w:t>
            </w:r>
            <w:r w:rsidR="00363F44">
              <w:rPr>
                <w:rFonts w:hint="eastAsia"/>
              </w:rPr>
              <w:t>0</w:t>
            </w:r>
          </w:p>
          <w:p w:rsidR="00CA08A8" w:rsidRDefault="00CA08A8" w:rsidP="00E86DAA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大家都在找</w:t>
            </w:r>
            <w:r w:rsidR="00363F44">
              <w:rPr>
                <w:rFonts w:hint="eastAsia"/>
              </w:rPr>
              <w:t>：</w:t>
            </w:r>
            <w:r w:rsidR="00363F44">
              <w:rPr>
                <w:rFonts w:hint="eastAsia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6D11" w:rsidRDefault="00C16D11" w:rsidP="00C16D11">
            <w:r>
              <w:t>{</w:t>
            </w:r>
          </w:p>
          <w:p w:rsidR="00C16D11" w:rsidRDefault="00C16D11" w:rsidP="00C16D11">
            <w:r>
              <w:t xml:space="preserve">    "code": "0",</w:t>
            </w:r>
          </w:p>
          <w:p w:rsidR="00C16D11" w:rsidRDefault="00C16D11" w:rsidP="00C16D11">
            <w:r>
              <w:t xml:space="preserve">    "data": "{</w:t>
            </w:r>
          </w:p>
          <w:p w:rsidR="00C16D11" w:rsidRDefault="00C16D11" w:rsidP="00C16D11">
            <w:r>
              <w:t xml:space="preserve">        "body": [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黑马程序员外</w:t>
            </w:r>
            <w:proofErr w:type="gramStart"/>
            <w:r>
              <w:rPr>
                <w:rFonts w:hint="eastAsia"/>
              </w:rPr>
              <w:t>卖项目</w:t>
            </w:r>
            <w:proofErr w:type="gramEnd"/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/category/1.png",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"5",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2,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lastRenderedPageBreak/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3,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4,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lastRenderedPageBreak/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5,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6,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lastRenderedPageBreak/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7,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8,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9,</w:t>
            </w:r>
          </w:p>
          <w:p w:rsidR="00C16D11" w:rsidRDefault="00C16D11" w:rsidP="00C16D11">
            <w:r>
              <w:lastRenderedPageBreak/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</w:t>
            </w:r>
            <w:r>
              <w:rPr>
                <w:rFonts w:hint="eastAsia"/>
              </w:rPr>
              <w:t>黄焖鸡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</w:t>
            </w:r>
            <w:r>
              <w:rPr>
                <w:rFonts w:hint="eastAsia"/>
              </w:rPr>
              <w:t>米线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</w:t>
            </w:r>
            <w:r>
              <w:rPr>
                <w:rFonts w:hint="eastAsia"/>
              </w:rPr>
              <w:t>黑马程序员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</w:t>
            </w:r>
            <w:proofErr w:type="gramStart"/>
            <w:r>
              <w:rPr>
                <w:rFonts w:hint="eastAsia"/>
              </w:rPr>
              <w:t>酷丁鱼</w:t>
            </w:r>
            <w:proofErr w:type="gramEnd"/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</w:t>
            </w:r>
            <w:r>
              <w:rPr>
                <w:rFonts w:hint="eastAsia"/>
              </w:rPr>
              <w:t>博学谷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        ],</w:t>
            </w:r>
          </w:p>
          <w:p w:rsidR="00C16D11" w:rsidRDefault="00C16D11" w:rsidP="00C16D11">
            <w:r>
              <w:t xml:space="preserve">                "type": 1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10,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lastRenderedPageBreak/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11,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12,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13,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lastRenderedPageBreak/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14,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15,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lastRenderedPageBreak/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16,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17,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lastRenderedPageBreak/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18,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},</w:t>
            </w:r>
          </w:p>
          <w:p w:rsidR="00C16D11" w:rsidRDefault="00C16D11" w:rsidP="00C16D11">
            <w:r>
              <w:t xml:space="preserve">            {</w:t>
            </w:r>
          </w:p>
          <w:p w:rsidR="00C16D11" w:rsidRDefault="00C16D11" w:rsidP="00C16D11">
            <w:r>
              <w:t xml:space="preserve">                "</w:t>
            </w:r>
            <w:proofErr w:type="spellStart"/>
            <w:r>
              <w:t>recommendInfos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"seller":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activityList</w:t>
            </w:r>
            <w:proofErr w:type="spellEnd"/>
            <w:r>
              <w:t>": [],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deliveryFee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"distance": "",</w:t>
            </w:r>
          </w:p>
          <w:p w:rsidR="00C16D11" w:rsidRDefault="00C16D11" w:rsidP="00C16D11">
            <w:r>
              <w:t xml:space="preserve">                    "ensure": "",</w:t>
            </w:r>
          </w:p>
          <w:p w:rsidR="00C16D11" w:rsidRDefault="00C16D11" w:rsidP="00C16D11">
            <w:r>
              <w:t xml:space="preserve">                    "id": 19,</w:t>
            </w:r>
          </w:p>
          <w:p w:rsidR="00C16D11" w:rsidRDefault="00C16D11" w:rsidP="00C16D11">
            <w:r>
              <w:t xml:space="preserve">                    "invoice": "",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传智播客</w:t>
            </w:r>
            <w:proofErr w:type="gramEnd"/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家分店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recentVisit</w:t>
            </w:r>
            <w:proofErr w:type="spellEnd"/>
            <w:r>
              <w:t>": "",</w:t>
            </w:r>
          </w:p>
          <w:p w:rsidR="00C16D11" w:rsidRDefault="00C16D11" w:rsidP="00C16D11">
            <w:r>
              <w:t xml:space="preserve">                    "sale": "",</w:t>
            </w:r>
          </w:p>
          <w:p w:rsidR="00C16D11" w:rsidRDefault="00C16D11" w:rsidP="00C16D11">
            <w:r>
              <w:t xml:space="preserve">                    "score": "",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sendPrice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"time": ""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"type": 0</w:t>
            </w:r>
          </w:p>
          <w:p w:rsidR="00C16D11" w:rsidRDefault="00C16D11" w:rsidP="00C16D11">
            <w:r>
              <w:t xml:space="preserve">            }</w:t>
            </w:r>
          </w:p>
          <w:p w:rsidR="00C16D11" w:rsidRDefault="00C16D11" w:rsidP="00C16D11">
            <w:r>
              <w:t xml:space="preserve">        ],</w:t>
            </w:r>
          </w:p>
          <w:p w:rsidR="00C16D11" w:rsidRDefault="00C16D11" w:rsidP="00C16D11">
            <w:r>
              <w:t xml:space="preserve">        "head": {</w:t>
            </w:r>
          </w:p>
          <w:p w:rsidR="00C16D11" w:rsidRDefault="00C16D11" w:rsidP="00C16D11">
            <w:r>
              <w:t xml:space="preserve">            "</w:t>
            </w:r>
            <w:proofErr w:type="spellStart"/>
            <w:r>
              <w:t>categorieList</w:t>
            </w:r>
            <w:proofErr w:type="spellEnd"/>
            <w:r>
              <w:t>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1,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美食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/category/1.p</w:t>
            </w:r>
            <w:r>
              <w:lastRenderedPageBreak/>
              <w:t>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2,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甜品饮料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/category/2.png"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商店超市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/category/3.png"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4,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早餐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/category/4.png"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5,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果蔬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/category/5.png"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6,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新店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/category/6.png"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7,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下午茶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/category/7.png"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lastRenderedPageBreak/>
              <w:t xml:space="preserve">                {</w:t>
            </w:r>
          </w:p>
          <w:p w:rsidR="00C16D11" w:rsidRDefault="00C16D11" w:rsidP="00C16D11">
            <w:r>
              <w:t xml:space="preserve">                    "id": 8,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麻辣烫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/category/8.png"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t xml:space="preserve">            "</w:t>
            </w:r>
            <w:proofErr w:type="spellStart"/>
            <w:r>
              <w:t>promotionList</w:t>
            </w:r>
            <w:proofErr w:type="spellEnd"/>
            <w:r>
              <w:t>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1,</w:t>
            </w:r>
          </w:p>
          <w:p w:rsidR="00C16D11" w:rsidRDefault="00C16D11" w:rsidP="00C16D11">
            <w:r>
              <w:t xml:space="preserve">                    "</w:t>
            </w:r>
            <w:proofErr w:type="gramStart"/>
            <w:r>
              <w:t>info</w:t>
            </w:r>
            <w:proofErr w:type="gramEnd"/>
            <w:r>
              <w:t>": "promotion info...",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/promotion/1.jpg"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2,</w:t>
            </w:r>
          </w:p>
          <w:p w:rsidR="00C16D11" w:rsidRDefault="00C16D11" w:rsidP="00C16D11">
            <w:r>
              <w:t xml:space="preserve">                    "</w:t>
            </w:r>
            <w:proofErr w:type="gramStart"/>
            <w:r>
              <w:t>info</w:t>
            </w:r>
            <w:proofErr w:type="gramEnd"/>
            <w:r>
              <w:t>": "promotion info...",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/promotion/2.jpg"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"id": 3,</w:t>
            </w:r>
          </w:p>
          <w:p w:rsidR="00C16D11" w:rsidRDefault="00C16D11" w:rsidP="00C16D11">
            <w:r>
              <w:t xml:space="preserve">                    "</w:t>
            </w:r>
            <w:proofErr w:type="gramStart"/>
            <w:r>
              <w:t>info</w:t>
            </w:r>
            <w:proofErr w:type="gramEnd"/>
            <w:r>
              <w:t>": "promotion info...",</w:t>
            </w:r>
          </w:p>
          <w:p w:rsidR="00C16D11" w:rsidRDefault="00C16D11" w:rsidP="00C16D11">
            <w:r>
              <w:t xml:space="preserve">                    "pic": "http://172.16.0.116:8080/</w:t>
            </w:r>
            <w:proofErr w:type="spellStart"/>
            <w:r>
              <w:t>TakeoutService</w:t>
            </w:r>
            <w:proofErr w:type="spellEnd"/>
            <w:r>
              <w:t>/</w:t>
            </w:r>
            <w:proofErr w:type="spellStart"/>
            <w:r>
              <w:t>imgs</w:t>
            </w:r>
            <w:proofErr w:type="spellEnd"/>
            <w:r>
              <w:t>/promotion/3.jpg"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</w:t>
            </w:r>
          </w:p>
          <w:p w:rsidR="00C16D11" w:rsidRDefault="00C16D11" w:rsidP="00C16D11">
            <w:r>
              <w:t xml:space="preserve">        }</w:t>
            </w:r>
          </w:p>
          <w:p w:rsidR="00C16D11" w:rsidRDefault="00C16D11" w:rsidP="00C16D11">
            <w:r>
              <w:t xml:space="preserve">    }"</w:t>
            </w:r>
          </w:p>
          <w:p w:rsidR="00206EE9" w:rsidRDefault="00C16D11" w:rsidP="00C16D11">
            <w:r>
              <w:t>}</w:t>
            </w:r>
          </w:p>
        </w:tc>
      </w:tr>
    </w:tbl>
    <w:p w:rsidR="00206EE9" w:rsidRDefault="00206EE9" w:rsidP="00206EE9">
      <w:pPr>
        <w:rPr>
          <w:sz w:val="24"/>
        </w:rPr>
      </w:pPr>
    </w:p>
    <w:p w:rsidR="00E9749A" w:rsidRPr="00206EE9" w:rsidRDefault="00E9749A" w:rsidP="00E9749A">
      <w:pPr>
        <w:rPr>
          <w:szCs w:val="21"/>
        </w:rPr>
      </w:pPr>
    </w:p>
    <w:p w:rsidR="00B83EF2" w:rsidRDefault="00B83EF2" w:rsidP="00B83EF2">
      <w:pPr>
        <w:rPr>
          <w:szCs w:val="21"/>
        </w:rPr>
      </w:pPr>
    </w:p>
    <w:p w:rsidR="00B83EF2" w:rsidRDefault="00B83EF2" w:rsidP="00B83EF2">
      <w:pPr>
        <w:rPr>
          <w:szCs w:val="21"/>
        </w:rPr>
      </w:pPr>
    </w:p>
    <w:p w:rsidR="00B83EF2" w:rsidRDefault="00B83EF2" w:rsidP="00B83EF2">
      <w:pPr>
        <w:rPr>
          <w:szCs w:val="21"/>
        </w:rPr>
      </w:pPr>
    </w:p>
    <w:p w:rsidR="00B83EF2" w:rsidRDefault="00B83EF2" w:rsidP="00B83EF2">
      <w:pPr>
        <w:rPr>
          <w:szCs w:val="21"/>
        </w:rPr>
      </w:pPr>
    </w:p>
    <w:p w:rsidR="00B83EF2" w:rsidRDefault="00B83EF2" w:rsidP="00B83EF2">
      <w:pPr>
        <w:rPr>
          <w:szCs w:val="21"/>
        </w:rPr>
      </w:pPr>
    </w:p>
    <w:p w:rsidR="00AE1E83" w:rsidRDefault="00AE1E83" w:rsidP="00B83EF2">
      <w:pPr>
        <w:rPr>
          <w:szCs w:val="21"/>
        </w:rPr>
      </w:pPr>
    </w:p>
    <w:p w:rsidR="00AE1E83" w:rsidRDefault="00AE1E83" w:rsidP="00B83EF2">
      <w:pPr>
        <w:rPr>
          <w:szCs w:val="21"/>
        </w:rPr>
      </w:pPr>
    </w:p>
    <w:p w:rsidR="00AE1E83" w:rsidRDefault="00AE1E83" w:rsidP="00B83EF2">
      <w:pPr>
        <w:rPr>
          <w:szCs w:val="21"/>
        </w:rPr>
      </w:pPr>
    </w:p>
    <w:p w:rsidR="00AE1E83" w:rsidRDefault="00AE1E83" w:rsidP="00B83EF2">
      <w:pPr>
        <w:rPr>
          <w:szCs w:val="21"/>
        </w:rPr>
      </w:pPr>
      <w:r>
        <w:rPr>
          <w:rFonts w:hint="eastAsia"/>
          <w:szCs w:val="21"/>
        </w:rPr>
        <w:lastRenderedPageBreak/>
        <w:t>错误提示信息对照表</w:t>
      </w:r>
    </w:p>
    <w:p w:rsidR="00AE1E83" w:rsidRDefault="00AE1E83" w:rsidP="00B83EF2">
      <w:pPr>
        <w:rPr>
          <w:szCs w:val="21"/>
        </w:rPr>
      </w:pPr>
    </w:p>
    <w:tbl>
      <w:tblPr>
        <w:tblW w:w="92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3300"/>
        <w:gridCol w:w="2996"/>
      </w:tblGrid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B3075C" w:rsidP="00636819">
            <w:r>
              <w:rPr>
                <w:rFonts w:hint="eastAsia"/>
              </w:rPr>
              <w:t>活动类型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提示信息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422A81">
            <w:r>
              <w:rPr>
                <w:rFonts w:hint="eastAsia"/>
              </w:rPr>
              <w:t>颜色控制</w:t>
            </w:r>
          </w:p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t>1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减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422A81"/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2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特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422A81"/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>
            <w:r>
              <w:rPr>
                <w:rFonts w:hint="eastAsia"/>
              </w:rPr>
              <w:t>3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D16AAB">
            <w:r>
              <w:rPr>
                <w:rFonts w:hint="eastAsia"/>
              </w:rPr>
              <w:t>赠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422A81"/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D16AAB"/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D16AAB"/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D16AAB"/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</w:tr>
      <w:tr w:rsidR="00422A81" w:rsidTr="00422A81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422A81" w:rsidRDefault="00422A81" w:rsidP="00D16AAB"/>
        </w:tc>
        <w:tc>
          <w:tcPr>
            <w:tcW w:w="299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D16AAB"/>
        </w:tc>
      </w:tr>
    </w:tbl>
    <w:p w:rsidR="00AE1E83" w:rsidRDefault="00AE1E83" w:rsidP="00B83EF2">
      <w:pPr>
        <w:rPr>
          <w:szCs w:val="21"/>
        </w:rPr>
      </w:pPr>
    </w:p>
    <w:p w:rsidR="00422A81" w:rsidRDefault="00422A81" w:rsidP="00B83EF2">
      <w:pPr>
        <w:rPr>
          <w:szCs w:val="21"/>
        </w:rPr>
      </w:pPr>
    </w:p>
    <w:tbl>
      <w:tblPr>
        <w:tblW w:w="92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6296"/>
      </w:tblGrid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B3075C" w:rsidP="00636819">
            <w:r>
              <w:rPr>
                <w:rFonts w:hint="eastAsia"/>
              </w:rPr>
              <w:t>错误码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提示信息</w:t>
            </w:r>
          </w:p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0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服务器处理请求成功</w:t>
            </w:r>
          </w:p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1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请求参数有误</w:t>
            </w:r>
          </w:p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5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>
            <w:r>
              <w:rPr>
                <w:rFonts w:hint="eastAsia"/>
              </w:rPr>
              <w:t>登陆失败，用户名或密码有误</w:t>
            </w:r>
          </w:p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</w:tr>
      <w:tr w:rsidR="00422A81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2A81" w:rsidRDefault="00422A81" w:rsidP="00636819"/>
        </w:tc>
      </w:tr>
    </w:tbl>
    <w:p w:rsidR="00422A81" w:rsidRDefault="00422A81" w:rsidP="00B83EF2">
      <w:pPr>
        <w:rPr>
          <w:szCs w:val="21"/>
        </w:rPr>
      </w:pPr>
    </w:p>
    <w:p w:rsidR="00955E3E" w:rsidRDefault="00955E3E" w:rsidP="00955E3E">
      <w:pPr>
        <w:pStyle w:val="2"/>
      </w:pPr>
      <w:r>
        <w:rPr>
          <w:rFonts w:hint="eastAsia"/>
        </w:rPr>
        <w:t>商铺页</w:t>
      </w:r>
    </w:p>
    <w:p w:rsidR="00955E3E" w:rsidRDefault="00955E3E" w:rsidP="00955E3E">
      <w:pPr>
        <w:rPr>
          <w:szCs w:val="21"/>
        </w:rPr>
      </w:pPr>
      <w:proofErr w:type="gramStart"/>
      <w:r w:rsidRPr="000968CC">
        <w:rPr>
          <w:rFonts w:hint="eastAsia"/>
          <w:szCs w:val="21"/>
        </w:rPr>
        <w:t>获取</w:t>
      </w:r>
      <w:r w:rsidR="002D79D6">
        <w:rPr>
          <w:rFonts w:hint="eastAsia"/>
          <w:szCs w:val="21"/>
        </w:rPr>
        <w:t>商铺商品</w:t>
      </w:r>
      <w:proofErr w:type="gramEnd"/>
      <w:r w:rsidRPr="000968CC">
        <w:rPr>
          <w:rFonts w:hint="eastAsia"/>
          <w:szCs w:val="21"/>
        </w:rPr>
        <w:t>的回复数据</w:t>
      </w:r>
    </w:p>
    <w:p w:rsidR="00075B99" w:rsidRDefault="00464219" w:rsidP="00075B99">
      <w:r w:rsidRPr="00464219">
        <w:rPr>
          <w:rFonts w:hint="eastAsia"/>
        </w:rPr>
        <w:t>http://10.0.2.2:8080/</w:t>
      </w:r>
      <w:r w:rsidRPr="00464219">
        <w:t>TakeoutServiceVersion2</w:t>
      </w:r>
      <w:r w:rsidRPr="00464219">
        <w:rPr>
          <w:rFonts w:hint="eastAsia"/>
        </w:rPr>
        <w:t>/</w:t>
      </w:r>
      <w:r w:rsidRPr="00464219">
        <w:t>business</w:t>
      </w:r>
    </w:p>
    <w:p w:rsidR="00075B99" w:rsidRPr="00206EE9" w:rsidRDefault="00075B99" w:rsidP="00955E3E"/>
    <w:p w:rsidR="00955E3E" w:rsidRDefault="00955E3E" w:rsidP="00955E3E"/>
    <w:tbl>
      <w:tblPr>
        <w:tblW w:w="92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281"/>
        <w:gridCol w:w="5528"/>
      </w:tblGrid>
      <w:tr w:rsidR="00955E3E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发送方式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备注</w:t>
            </w:r>
          </w:p>
        </w:tc>
      </w:tr>
      <w:tr w:rsidR="00955E3E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t>GET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8C7B56" w:rsidP="00636819">
            <w:r>
              <w:rPr>
                <w:rFonts w:hint="eastAsia"/>
              </w:rPr>
              <w:t>/</w:t>
            </w:r>
            <w:r w:rsidR="00F32330">
              <w:t xml:space="preserve"> </w:t>
            </w:r>
            <w:r w:rsidR="00F32330" w:rsidRPr="00F32330">
              <w:t>business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</w:tr>
      <w:tr w:rsidR="00955E3E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参数名称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描述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样例</w:t>
            </w:r>
          </w:p>
        </w:tc>
      </w:tr>
      <w:tr w:rsidR="00955E3E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Pr="004B0294" w:rsidRDefault="00124DC4" w:rsidP="00636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sellerId</w:t>
            </w:r>
            <w:proofErr w:type="spellEnd"/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124DC4" w:rsidP="0063681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45879">
              <w:rPr>
                <w:rFonts w:hint="eastAsia"/>
              </w:rPr>
              <w:t>(</w:t>
            </w:r>
            <w:r w:rsidR="00D45879">
              <w:rPr>
                <w:rFonts w:hint="eastAsia"/>
              </w:rPr>
              <w:t>必须</w:t>
            </w:r>
            <w:r w:rsidR="00D45879">
              <w:rPr>
                <w:rFonts w:hint="eastAsia"/>
              </w:rPr>
              <w:t>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</w:tr>
      <w:tr w:rsidR="00955E3E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服务器返回数据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描述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55E3E" w:rsidRDefault="00955E3E" w:rsidP="00636819">
            <w:r>
              <w:rPr>
                <w:rFonts w:hint="eastAsia"/>
              </w:rPr>
              <w:t>样例</w:t>
            </w:r>
          </w:p>
        </w:tc>
      </w:tr>
      <w:tr w:rsidR="00955E3E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7D68D5" w:rsidP="007D68D5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铺商品</w:t>
            </w:r>
            <w:proofErr w:type="gramEnd"/>
            <w:r>
              <w:rPr>
                <w:rFonts w:hint="eastAsia"/>
              </w:rPr>
              <w:t>分类</w:t>
            </w:r>
            <w:r w:rsidR="00955E3E">
              <w:rPr>
                <w:rFonts w:hint="eastAsia"/>
              </w:rPr>
              <w:t>信息</w:t>
            </w:r>
          </w:p>
          <w:p w:rsidR="00955E3E" w:rsidRDefault="007D68D5" w:rsidP="007D68D5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商品列表信息</w:t>
            </w:r>
          </w:p>
          <w:p w:rsidR="00955E3E" w:rsidRDefault="00955E3E" w:rsidP="00636819">
            <w:pPr>
              <w:pStyle w:val="a9"/>
              <w:ind w:left="360" w:firstLineChars="0" w:firstLine="0"/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6D11" w:rsidRDefault="00C16D11" w:rsidP="00C16D11">
            <w:r>
              <w:t>{</w:t>
            </w:r>
          </w:p>
          <w:p w:rsidR="00C16D11" w:rsidRDefault="00C16D11" w:rsidP="00C16D11">
            <w:r>
              <w:t xml:space="preserve">    "code": "0",</w:t>
            </w:r>
          </w:p>
          <w:p w:rsidR="00C16D11" w:rsidRDefault="00C16D11" w:rsidP="00C16D11">
            <w:r>
              <w:t xml:space="preserve">    "data": "[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101,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"info": "(</w:t>
            </w:r>
            <w:r>
              <w:rPr>
                <w:rFonts w:hint="eastAsia"/>
              </w:rPr>
              <w:t>不与其它活动同享</w:t>
            </w:r>
            <w:r>
              <w:rPr>
                <w:rFonts w:hint="eastAsia"/>
              </w:rPr>
              <w:t>)13.9</w:t>
            </w:r>
            <w:r>
              <w:rPr>
                <w:rFonts w:hint="eastAsia"/>
              </w:rPr>
              <w:t>元特价套餐</w:t>
            </w:r>
            <w:r>
              <w:rPr>
                <w:rFonts w:hint="eastAsia"/>
              </w:rPr>
              <w:t>!!|13.9</w:t>
            </w:r>
            <w:r>
              <w:rPr>
                <w:rFonts w:hint="eastAsia"/>
              </w:rPr>
              <w:t>特价套餐</w:t>
            </w:r>
            <w:r>
              <w:rPr>
                <w:rFonts w:hint="eastAsia"/>
              </w:rPr>
              <w:t>!!(</w:t>
            </w:r>
            <w:r>
              <w:rPr>
                <w:rFonts w:hint="eastAsia"/>
              </w:rPr>
              <w:t>每单仅限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lastRenderedPageBreak/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"http://172.16.0.116:8080/TakeoutService/imgs/goods/caiping_taocan.webp",</w:t>
            </w:r>
          </w:p>
          <w:p w:rsidR="00C16D11" w:rsidRDefault="00C16D11" w:rsidP="00C16D11">
            <w:r>
              <w:t xml:space="preserve">                    "id": 1001,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千叶豆腐套餐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"http://172.16.0.116:8080/TakeoutService/imgs/goods/caiping_taocan.webp",</w:t>
            </w:r>
          </w:p>
          <w:p w:rsidR="00C16D11" w:rsidRDefault="00C16D11" w:rsidP="00C16D11">
            <w:r>
              <w:t xml:space="preserve">                    "id": 1002,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37,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四季豆套餐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"http://172.16.0.116:8080/TakeoutService/imgs/goods/caiping_taocan.webp",</w:t>
            </w:r>
          </w:p>
          <w:p w:rsidR="00C16D11" w:rsidRDefault="00C16D11" w:rsidP="00C16D11">
            <w:r>
              <w:t xml:space="preserve">                    "id": 1003,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27,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千叶豆腐套餐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lastRenderedPageBreak/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杏鲍菇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"http://172.16.0.116:8080/TakeoutService/imgs/goods/caiping_taocan.webp",</w:t>
            </w:r>
          </w:p>
          <w:p w:rsidR="00C16D11" w:rsidRDefault="00C16D11" w:rsidP="00C16D11">
            <w:r>
              <w:t xml:space="preserve">                    "id": 1004,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24,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杏鲍菇套餐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"http://172.16.0.116:8080/TakeoutService/imgs/goods/caiping_taocan.webp",</w:t>
            </w:r>
          </w:p>
          <w:p w:rsidR="00C16D11" w:rsidRDefault="00C16D11" w:rsidP="00C16D11">
            <w:r>
              <w:t xml:space="preserve">                    "id": 1005,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千叶豆腐套餐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"http://172.16.0.116:8080/TakeoutService/imgs/goods/caiping_taocan.webp",</w:t>
            </w:r>
          </w:p>
          <w:p w:rsidR="00C16D11" w:rsidRDefault="00C16D11" w:rsidP="00C16D11">
            <w:r>
              <w:t xml:space="preserve">                    "id": 1006,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含粗粮米饭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lastRenderedPageBreak/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"13.9</w:t>
            </w:r>
            <w:r>
              <w:rPr>
                <w:rFonts w:hint="eastAsia"/>
              </w:rPr>
              <w:t>特价套餐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102,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"http://172.16.0.116:8080/TakeoutService/imgs/goods/mantou.webp",</w:t>
            </w:r>
          </w:p>
          <w:p w:rsidR="00C16D11" w:rsidRDefault="00C16D11" w:rsidP="00C16D11">
            <w:r>
              <w:t xml:space="preserve">                    "id": 1006,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54,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纯手工馒头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1.5,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"http://172.16.0.116:8080/TakeoutService/imgs/goods/culiangmifan.webp",</w:t>
            </w:r>
          </w:p>
          <w:p w:rsidR="00C16D11" w:rsidRDefault="00C16D11" w:rsidP="00C16D11">
            <w:r>
              <w:t xml:space="preserve">                    "id": 1007,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43,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粗粮米饭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"http://172.16.0.116:8080/TakeoutService/imgs/goods/huangjinyumibing.webp",</w:t>
            </w:r>
          </w:p>
          <w:p w:rsidR="00C16D11" w:rsidRDefault="00C16D11" w:rsidP="00C16D11">
            <w:r>
              <w:t xml:space="preserve">                    "id": 1008,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24,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黄金玉米饼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lastRenderedPageBreak/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"http://172.16.0.116:8080/TakeoutService/imgs/goods/culiangcaituanzi.webp",</w:t>
            </w:r>
          </w:p>
          <w:p w:rsidR="00C16D11" w:rsidRDefault="00C16D11" w:rsidP="00C16D11">
            <w:r>
              <w:t xml:space="preserve">                    "id": 1009,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10,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粗粮菜团子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粗粮主食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103,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"http://172.16.0.116:8080/TakeoutService/imgs/goods/xipingxiangchang.webp",</w:t>
            </w:r>
          </w:p>
          <w:p w:rsidR="00C16D11" w:rsidRDefault="00C16D11" w:rsidP="00C16D11">
            <w:r>
              <w:t xml:space="preserve">                    "id": 1011,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10,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细品香肠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"http://172.16.0.116:8080/TakeoutService/imgs/goods/hudiechi.webp",</w:t>
            </w:r>
          </w:p>
          <w:p w:rsidR="00C16D11" w:rsidRDefault="00C16D11" w:rsidP="00C16D11">
            <w:r>
              <w:t xml:space="preserve">                    "id": 1012,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10,</w:t>
            </w:r>
          </w:p>
          <w:p w:rsidR="00C16D11" w:rsidRDefault="00C16D11" w:rsidP="00C16D11">
            <w:r>
              <w:rPr>
                <w:rFonts w:hint="eastAsia"/>
              </w:rPr>
              <w:lastRenderedPageBreak/>
              <w:t xml:space="preserve">                    "name": "</w:t>
            </w:r>
            <w:r>
              <w:rPr>
                <w:rFonts w:hint="eastAsia"/>
              </w:rPr>
              <w:t>蝴蝶</w:t>
            </w:r>
            <w:proofErr w:type="gramStart"/>
            <w:r>
              <w:rPr>
                <w:rFonts w:hint="eastAsia"/>
              </w:rPr>
              <w:t>翅</w:t>
            </w:r>
            <w:proofErr w:type="gramEnd"/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"http://172.16.0.116:8080/TakeoutService/imgs/goods/ziranjiliu.webp",</w:t>
            </w:r>
          </w:p>
          <w:p w:rsidR="00C16D11" w:rsidRDefault="00C16D11" w:rsidP="00C16D11">
            <w:r>
              <w:t xml:space="preserve">                    "id": 1013,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10,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孜然鸡</w:t>
            </w:r>
            <w:proofErr w:type="gramEnd"/>
            <w:r>
              <w:rPr>
                <w:rFonts w:hint="eastAsia"/>
              </w:rPr>
              <w:t>柳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"http://172.16.0.116:8080/TakeoutService/imgs/goods/yansuji.webp",</w:t>
            </w:r>
          </w:p>
          <w:p w:rsidR="00C16D11" w:rsidRDefault="00C16D11" w:rsidP="00C16D11">
            <w:r>
              <w:t xml:space="preserve">                    "id": 1014,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10,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盐酥鸡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佐餐小吃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104,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五香香肠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</w:t>
            </w:r>
            <w:r>
              <w:lastRenderedPageBreak/>
              <w:t>g.webp",</w:t>
            </w:r>
          </w:p>
          <w:p w:rsidR="00C16D11" w:rsidRDefault="00C16D11" w:rsidP="00C16D11">
            <w:r>
              <w:t xml:space="preserve">                    "id": 1015,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放心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干烧带鱼套餐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细品三杯鸡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五香香肠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鸡蛋羹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清炒时蔬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1016,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9,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安心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细品三杯鸡套餐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不含主食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五香香肠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1017,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开心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细品红烧肉套餐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不含主食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五香香肠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</w:t>
            </w:r>
            <w:r>
              <w:lastRenderedPageBreak/>
              <w:t>g.webp",</w:t>
            </w:r>
          </w:p>
          <w:p w:rsidR="00C16D11" w:rsidRDefault="00C16D11" w:rsidP="00C16D11">
            <w:r>
              <w:t xml:space="preserve">                    "id": 1018,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舒心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土豆烧牛肉套餐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13.899999618530273,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用心营养套餐（不含主食）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105,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1019,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lastRenderedPageBreak/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1021,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三杯鸡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三杯鸡</w:t>
            </w:r>
            <w:proofErr w:type="gramStart"/>
            <w:r>
              <w:rPr>
                <w:rFonts w:hint="eastAsia"/>
              </w:rPr>
              <w:t>双拼尊享套餐</w:t>
            </w:r>
            <w:proofErr w:type="gramEnd"/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106,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lastRenderedPageBreak/>
              <w:t xml:space="preserve">                    "id": 1023,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1024,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</w:t>
            </w:r>
            <w:r>
              <w:lastRenderedPageBreak/>
              <w:t>g.webp",</w:t>
            </w:r>
          </w:p>
          <w:p w:rsidR="00C16D11" w:rsidRDefault="00C16D11" w:rsidP="00C16D11">
            <w:r>
              <w:t xml:space="preserve">                    "id": 1026,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干烧带鱼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30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带鱼双拼</w:t>
            </w:r>
            <w:proofErr w:type="gramStart"/>
            <w:r>
              <w:rPr>
                <w:rFonts w:hint="eastAsia"/>
              </w:rPr>
              <w:t>螓</w:t>
            </w:r>
            <w:proofErr w:type="gramEnd"/>
            <w:r>
              <w:rPr>
                <w:rFonts w:hint="eastAsia"/>
              </w:rPr>
              <w:t>享套餐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107,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1027,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1028,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lastRenderedPageBreak/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1029,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1030,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红烧肉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双烧肉</w:t>
            </w:r>
            <w:proofErr w:type="gramStart"/>
            <w:r>
              <w:rPr>
                <w:rFonts w:hint="eastAsia"/>
              </w:rPr>
              <w:t>双拼智享套餐</w:t>
            </w:r>
            <w:proofErr w:type="gramEnd"/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108,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</w:t>
            </w:r>
            <w:r>
              <w:lastRenderedPageBreak/>
              <w:t>g.webp",</w:t>
            </w:r>
          </w:p>
          <w:p w:rsidR="00C16D11" w:rsidRDefault="00C16D11" w:rsidP="00C16D11">
            <w:r>
              <w:t xml:space="preserve">                    "id": 1031,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肉末烧汁茄子套餐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1032,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榄</w:t>
            </w:r>
            <w:proofErr w:type="gramEnd"/>
            <w:r>
              <w:rPr>
                <w:rFonts w:hint="eastAsia"/>
              </w:rPr>
              <w:t>菜肉末四季豆套餐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1033,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手撕杏鲍菇</w:t>
            </w:r>
            <w:proofErr w:type="gramEnd"/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"form":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时蔬</w:t>
            </w:r>
            <w:r>
              <w:rPr>
                <w:rFonts w:hint="eastAsia"/>
              </w:rPr>
              <w:t>)",</w:t>
            </w:r>
          </w:p>
          <w:p w:rsidR="00C16D11" w:rsidRDefault="00C16D11" w:rsidP="00C16D11">
            <w:r>
              <w:t xml:space="preserve">                    "icon": </w:t>
            </w:r>
            <w:r>
              <w:lastRenderedPageBreak/>
              <w:t>"http://172.16.0.116:8080/TakeoutService/imgs/goods/caiping.webp",</w:t>
            </w:r>
          </w:p>
          <w:p w:rsidR="00C16D11" w:rsidRDefault="00C16D11" w:rsidP="00C16D11">
            <w:r>
              <w:t xml:space="preserve">                    "id": 1034,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土豆烧牛肉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干锅千叶豆腐套餐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25,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牛肉双拼乐享套餐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109,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"http://172.16.0.116:8080/TakeoutService/imgs/goods/sichuanpaocai.webp",</w:t>
            </w:r>
          </w:p>
          <w:p w:rsidR="00C16D11" w:rsidRDefault="00C16D11" w:rsidP="00C16D11">
            <w:r>
              <w:t xml:space="preserve">                    "id": 1035,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四川泡菜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"http://172.16.0.116:8080/TakeoutService/imgs/goods/mizhiluobutiao.webp",</w:t>
            </w:r>
          </w:p>
          <w:p w:rsidR="00C16D11" w:rsidRDefault="00C16D11" w:rsidP="00C16D11">
            <w:r>
              <w:t xml:space="preserve">                    "id": 1036,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秘制萝卜条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lastRenderedPageBreak/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"http://172.16.0.116:8080/TakeoutService/imgs/goods/kaiweihuanggua.webp",</w:t>
            </w:r>
          </w:p>
          <w:p w:rsidR="00C16D11" w:rsidRDefault="00C16D11" w:rsidP="00C16D11">
            <w:r>
              <w:t xml:space="preserve">                    "id": 1037,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开胃黄瓜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精品凉菜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110,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"http://172.16.0.116:8080/TakeoutService/imgs/goods/huiyuan.webp",</w:t>
            </w:r>
          </w:p>
          <w:p w:rsidR="00C16D11" w:rsidRDefault="00C16D11" w:rsidP="00C16D11">
            <w:r>
              <w:t xml:space="preserve">                    "id": 1038,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汇源果汁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"http://172.16.0.116:8080/TakeoutService/imgs/goods/mengniusuanniunai.webp",</w:t>
            </w:r>
          </w:p>
          <w:p w:rsidR="00C16D11" w:rsidRDefault="00C16D11" w:rsidP="00C16D11">
            <w:r>
              <w:t xml:space="preserve">                    "id": 1035,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蒙牛酸牛奶</w:t>
            </w:r>
            <w:proofErr w:type="gramEnd"/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lastRenderedPageBreak/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"http://172.16.0.116:8080/TakeoutService/imgs/goods/wanglaoji.webp",</w:t>
            </w:r>
          </w:p>
          <w:p w:rsidR="00C16D11" w:rsidRDefault="00C16D11" w:rsidP="00C16D11">
            <w:r>
              <w:t xml:space="preserve">                    "id": 1036,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proofErr w:type="gramStart"/>
            <w:r>
              <w:rPr>
                <w:rFonts w:hint="eastAsia"/>
              </w:rPr>
              <w:t>红罐王老吉</w:t>
            </w:r>
            <w:proofErr w:type="gramEnd"/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"http://172.16.0.116:8080/TakeoutService/imgs/goods/kekoukele.webp",</w:t>
            </w:r>
          </w:p>
          <w:p w:rsidR="00C16D11" w:rsidRDefault="00C16D11" w:rsidP="00C16D11">
            <w:r>
              <w:t xml:space="preserve">                    "id": 1037,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可口可乐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5,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"http://172.16.0.116:8080/TakeoutService/imgs/goods/maidong.webp",</w:t>
            </w:r>
          </w:p>
          <w:p w:rsidR="00C16D11" w:rsidRDefault="00C16D11" w:rsidP="00C16D11">
            <w:r>
              <w:t xml:space="preserve">                    "id": 1038,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脉动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</w:t>
            </w:r>
            <w:r>
              <w:lastRenderedPageBreak/>
              <w:t>"http://172.16.0.116:8080/TakeoutService/imgs/goods/quechao.webp",</w:t>
            </w:r>
          </w:p>
          <w:p w:rsidR="00C16D11" w:rsidRDefault="00C16D11" w:rsidP="00C16D11">
            <w:r>
              <w:t xml:space="preserve">                    "id": 1039,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雀巢</w:t>
            </w:r>
            <w:proofErr w:type="gramStart"/>
            <w:r>
              <w:rPr>
                <w:rFonts w:hint="eastAsia"/>
              </w:rPr>
              <w:t>丝滑拿</w:t>
            </w:r>
            <w:proofErr w:type="gramEnd"/>
            <w:r>
              <w:rPr>
                <w:rFonts w:hint="eastAsia"/>
              </w:rPr>
              <w:t>铁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6,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饮品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},</w:t>
            </w:r>
          </w:p>
          <w:p w:rsidR="00C16D11" w:rsidRDefault="00C16D11" w:rsidP="00C16D11">
            <w:r>
              <w:t xml:space="preserve">        {</w:t>
            </w:r>
          </w:p>
          <w:p w:rsidR="00C16D11" w:rsidRDefault="00C16D11" w:rsidP="00C16D11">
            <w:r>
              <w:t xml:space="preserve">            "id": 111,</w:t>
            </w:r>
          </w:p>
          <w:p w:rsidR="00C16D11" w:rsidRDefault="00C16D11" w:rsidP="00C16D11">
            <w:r>
              <w:t xml:space="preserve">            "info": "",</w:t>
            </w:r>
          </w:p>
          <w:p w:rsidR="00C16D11" w:rsidRDefault="00C16D11" w:rsidP="00C16D11">
            <w:r>
              <w:t xml:space="preserve">            "list": [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"http://172.16.0.116:8080/TakeoutService/imgs/goods/caiping.webp",</w:t>
            </w:r>
          </w:p>
          <w:p w:rsidR="00C16D11" w:rsidRDefault="00C16D11" w:rsidP="00C16D11">
            <w:r>
              <w:t xml:space="preserve">                    "id": 1040,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"http://172.16.0.116:8080/TakeoutService/imgs/goods/jiagongzhongxin1.webp",</w:t>
            </w:r>
          </w:p>
          <w:p w:rsidR="00C16D11" w:rsidRDefault="00C16D11" w:rsidP="00C16D11">
            <w:r>
              <w:t xml:space="preserve">                    "id": 1041,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加工中心</w:t>
            </w:r>
            <w:r>
              <w:rPr>
                <w:rFonts w:hint="eastAsia"/>
              </w:rPr>
              <w:t>1",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lastRenderedPageBreak/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"http://172.16.0.116:8080/TakeoutService/imgs/goods/jiagongzhongxin2.webp",</w:t>
            </w:r>
          </w:p>
          <w:p w:rsidR="00C16D11" w:rsidRDefault="00C16D11" w:rsidP="00C16D11">
            <w:r>
              <w:t xml:space="preserve">                    "id": 1042,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加工中心</w:t>
            </w:r>
            <w:r>
              <w:rPr>
                <w:rFonts w:hint="eastAsia"/>
              </w:rPr>
              <w:t>2",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"http://172.16.0.116:8080/TakeoutService/imgs/goods/jiagongzhongxin1.webp",</w:t>
            </w:r>
          </w:p>
          <w:p w:rsidR="00C16D11" w:rsidRDefault="00C16D11" w:rsidP="00C16D11">
            <w:r>
              <w:t xml:space="preserve">                    "id": 1043,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加工中心</w:t>
            </w:r>
            <w:r>
              <w:rPr>
                <w:rFonts w:hint="eastAsia"/>
              </w:rPr>
              <w:t>3",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"http://172.16.0.116:8080/TakeoutService/imgs/goods/jiagongzhongxin4.webp",</w:t>
            </w:r>
          </w:p>
          <w:p w:rsidR="00C16D11" w:rsidRDefault="00C16D11" w:rsidP="00C16D11">
            <w:r>
              <w:t xml:space="preserve">                    "id": 1044,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加工中心</w:t>
            </w:r>
            <w:r>
              <w:rPr>
                <w:rFonts w:hint="eastAsia"/>
              </w:rPr>
              <w:t>4",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},</w:t>
            </w:r>
          </w:p>
          <w:p w:rsidR="00C16D11" w:rsidRDefault="00C16D11" w:rsidP="00C16D11">
            <w:r>
              <w:t xml:space="preserve">                {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bargainPrice</w:t>
            </w:r>
            <w:proofErr w:type="spellEnd"/>
            <w:r>
              <w:t>": true,</w:t>
            </w:r>
          </w:p>
          <w:p w:rsidR="00C16D11" w:rsidRDefault="00C16D11" w:rsidP="00C16D11">
            <w:r>
              <w:t xml:space="preserve">                    "form": "",</w:t>
            </w:r>
          </w:p>
          <w:p w:rsidR="00C16D11" w:rsidRDefault="00C16D11" w:rsidP="00C16D11">
            <w:r>
              <w:t xml:space="preserve">                    "icon": "http://172.16.0.116:8080/TakeoutService/imgs/goods/jiagongzhongxin5.webp",</w:t>
            </w:r>
          </w:p>
          <w:p w:rsidR="00C16D11" w:rsidRDefault="00C16D11" w:rsidP="00C16D11">
            <w:r>
              <w:t xml:space="preserve">                    "id": 1045,</w:t>
            </w:r>
          </w:p>
          <w:p w:rsidR="00C16D11" w:rsidRDefault="00C16D11" w:rsidP="00C16D11">
            <w:r>
              <w:lastRenderedPageBreak/>
              <w:t xml:space="preserve">                    "</w:t>
            </w:r>
            <w:proofErr w:type="spellStart"/>
            <w:r>
              <w:t>monthSaleNum</w:t>
            </w:r>
            <w:proofErr w:type="spellEnd"/>
            <w:r>
              <w:t>": 53,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加工中心</w:t>
            </w:r>
            <w:r>
              <w:rPr>
                <w:rFonts w:hint="eastAsia"/>
              </w:rPr>
              <w:t>5",</w:t>
            </w:r>
          </w:p>
          <w:p w:rsidR="00C16D11" w:rsidRDefault="00C16D11" w:rsidP="00C16D11">
            <w:r>
              <w:t xml:space="preserve">                    "new": false,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newPrice</w:t>
            </w:r>
            <w:proofErr w:type="spellEnd"/>
            <w:r>
              <w:t>": 0,</w:t>
            </w:r>
          </w:p>
          <w:p w:rsidR="00C16D11" w:rsidRDefault="00C16D11" w:rsidP="00C16D11">
            <w:r>
              <w:t xml:space="preserve">                    "</w:t>
            </w:r>
            <w:proofErr w:type="spellStart"/>
            <w:r>
              <w:t>oldPrice</w:t>
            </w:r>
            <w:proofErr w:type="spellEnd"/>
            <w:r>
              <w:t>": 0</w:t>
            </w:r>
          </w:p>
          <w:p w:rsidR="00C16D11" w:rsidRDefault="00C16D11" w:rsidP="00C16D11">
            <w:r>
              <w:t xml:space="preserve">                }</w:t>
            </w:r>
          </w:p>
          <w:p w:rsidR="00C16D11" w:rsidRDefault="00C16D11" w:rsidP="00C16D11">
            <w:r>
              <w:t xml:space="preserve">            ],</w:t>
            </w:r>
          </w:p>
          <w:p w:rsidR="00C16D11" w:rsidRDefault="00C16D11" w:rsidP="00C16D11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餐品加工中心及产品</w:t>
            </w:r>
            <w:r>
              <w:rPr>
                <w:rFonts w:hint="eastAsia"/>
              </w:rPr>
              <w:t>"</w:t>
            </w:r>
          </w:p>
          <w:p w:rsidR="00C16D11" w:rsidRDefault="00C16D11" w:rsidP="00C16D11">
            <w:r>
              <w:t xml:space="preserve">        }</w:t>
            </w:r>
          </w:p>
          <w:p w:rsidR="00C16D11" w:rsidRDefault="00C16D11" w:rsidP="00C16D11">
            <w:r>
              <w:t xml:space="preserve">    ]"</w:t>
            </w:r>
          </w:p>
          <w:p w:rsidR="00955E3E" w:rsidRDefault="00C16D11" w:rsidP="00C16D11">
            <w:r>
              <w:t>}</w:t>
            </w:r>
          </w:p>
        </w:tc>
      </w:tr>
      <w:tr w:rsidR="007D68D5" w:rsidTr="00636819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68D5" w:rsidRDefault="007D68D5" w:rsidP="00636819"/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68D5" w:rsidRDefault="007D68D5" w:rsidP="00636819"/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D68D5" w:rsidRDefault="007D68D5" w:rsidP="007D68D5"/>
        </w:tc>
      </w:tr>
    </w:tbl>
    <w:p w:rsidR="00955E3E" w:rsidRDefault="00955E3E" w:rsidP="00955E3E">
      <w:pPr>
        <w:rPr>
          <w:sz w:val="24"/>
        </w:rPr>
      </w:pPr>
    </w:p>
    <w:p w:rsidR="00955E3E" w:rsidRDefault="00955E3E" w:rsidP="00955E3E">
      <w:pPr>
        <w:rPr>
          <w:szCs w:val="21"/>
        </w:rPr>
      </w:pPr>
    </w:p>
    <w:p w:rsidR="000A07AD" w:rsidRDefault="000A07AD" w:rsidP="00955E3E">
      <w:pPr>
        <w:rPr>
          <w:szCs w:val="21"/>
        </w:rPr>
      </w:pPr>
    </w:p>
    <w:p w:rsidR="007E7164" w:rsidRPr="00206EE9" w:rsidRDefault="007E7164" w:rsidP="007E7164">
      <w:pPr>
        <w:pStyle w:val="2"/>
      </w:pPr>
      <w:r>
        <w:rPr>
          <w:rFonts w:hint="eastAsia"/>
        </w:rPr>
        <w:t>用户登陆</w:t>
      </w:r>
    </w:p>
    <w:p w:rsidR="00955E3E" w:rsidRDefault="00955E3E" w:rsidP="00955E3E">
      <w:pPr>
        <w:rPr>
          <w:szCs w:val="21"/>
        </w:rPr>
      </w:pPr>
    </w:p>
    <w:tbl>
      <w:tblPr>
        <w:tblW w:w="92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694"/>
        <w:gridCol w:w="4832"/>
      </w:tblGrid>
      <w:tr w:rsidR="007E7164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7E7164" w:rsidRDefault="001528FD" w:rsidP="00636819">
            <w:r>
              <w:rPr>
                <w:rFonts w:hint="eastAsia"/>
              </w:rPr>
              <w:t>id</w:t>
            </w:r>
            <w:r w:rsidR="007E7164">
              <w:rPr>
                <w:rFonts w:hint="eastAsia"/>
              </w:rPr>
              <w:t>发送方式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7E7164" w:rsidRDefault="007E7164" w:rsidP="00636819"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7E7164" w:rsidRDefault="007E7164" w:rsidP="00636819">
            <w:r>
              <w:rPr>
                <w:rFonts w:hint="eastAsia"/>
              </w:rPr>
              <w:t>备注</w:t>
            </w:r>
          </w:p>
        </w:tc>
      </w:tr>
      <w:tr w:rsidR="007E7164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7164" w:rsidRDefault="007E7164" w:rsidP="00636819">
            <w:r>
              <w:t>GET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7164" w:rsidRDefault="007E7164" w:rsidP="00636819"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7164" w:rsidRDefault="007E7164" w:rsidP="00636819"/>
        </w:tc>
      </w:tr>
      <w:tr w:rsidR="007E7164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7E7164" w:rsidRDefault="007E7164" w:rsidP="00636819">
            <w:r>
              <w:rPr>
                <w:rFonts w:hint="eastAsia"/>
              </w:rPr>
              <w:t>参数名称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7E7164" w:rsidRDefault="007E7164" w:rsidP="00636819">
            <w:r>
              <w:rPr>
                <w:rFonts w:hint="eastAsia"/>
              </w:rPr>
              <w:t>描述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7E7164" w:rsidRDefault="007E7164" w:rsidP="00636819">
            <w:r>
              <w:rPr>
                <w:rFonts w:hint="eastAsia"/>
              </w:rPr>
              <w:t>样例</w:t>
            </w:r>
          </w:p>
        </w:tc>
      </w:tr>
      <w:tr w:rsidR="007E7164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7164" w:rsidRPr="004B0294" w:rsidRDefault="007E7164" w:rsidP="006368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7164" w:rsidRDefault="007E7164" w:rsidP="00636819">
            <w:r>
              <w:rPr>
                <w:rFonts w:hint="eastAsia"/>
              </w:rPr>
              <w:t>用户名</w:t>
            </w:r>
            <w:r w:rsidR="00AC5219">
              <w:rPr>
                <w:rFonts w:hint="eastAsia"/>
              </w:rPr>
              <w:t>(</w:t>
            </w:r>
            <w:r w:rsidR="00AC5219">
              <w:rPr>
                <w:rFonts w:hint="eastAsia"/>
              </w:rPr>
              <w:t>必须</w:t>
            </w:r>
            <w:r w:rsidR="00AC5219">
              <w:rPr>
                <w:rFonts w:hint="eastAsia"/>
              </w:rPr>
              <w:t>)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7164" w:rsidRDefault="007E7164" w:rsidP="00636819"/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pPr>
              <w:pStyle w:val="HTML"/>
            </w:pPr>
            <w:r>
              <w:rPr>
                <w:rFonts w:hint="eastAsia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rPr>
                <w:rFonts w:hint="eastAsia"/>
              </w:rPr>
              <w:t>密码</w:t>
            </w:r>
            <w:r w:rsidR="00AC5219">
              <w:rPr>
                <w:rFonts w:hint="eastAsia"/>
              </w:rPr>
              <w:t>(</w:t>
            </w:r>
            <w:r w:rsidR="00AC5219">
              <w:rPr>
                <w:rFonts w:hint="eastAsia"/>
              </w:rPr>
              <w:t>必须</w:t>
            </w:r>
            <w:r w:rsidR="00AC5219">
              <w:rPr>
                <w:rFonts w:hint="eastAsia"/>
              </w:rPr>
              <w:t>)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/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hird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rPr>
                <w:rFonts w:hint="eastAsia"/>
              </w:rPr>
              <w:t>第三方登录渠道标识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rPr>
                <w:rFonts w:hint="eastAsia"/>
              </w:rPr>
              <w:t>微信：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proofErr w:type="gramStart"/>
            <w:r>
              <w:rPr>
                <w:rFonts w:hint="eastAsia"/>
              </w:rPr>
              <w:t>新浪微博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 xml:space="preserve"> </w:t>
            </w:r>
          </w:p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hirduserid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rPr>
                <w:rFonts w:hint="eastAsia"/>
              </w:rPr>
              <w:t>第三方登录渠道中用户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/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pPr>
              <w:pStyle w:val="HTML"/>
            </w:pPr>
            <w:r>
              <w:rPr>
                <w:rFonts w:hint="eastAsia"/>
              </w:rPr>
              <w:t>phone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rPr>
                <w:rFonts w:hint="eastAsia"/>
              </w:rPr>
              <w:t>电话</w:t>
            </w:r>
            <w:r w:rsidR="00CB2B39">
              <w:rPr>
                <w:rFonts w:hint="eastAsia"/>
              </w:rPr>
              <w:t>(</w:t>
            </w:r>
            <w:r w:rsidR="00CB2B39">
              <w:rPr>
                <w:rFonts w:hint="eastAsia"/>
              </w:rPr>
              <w:t>必须</w:t>
            </w:r>
            <w:r w:rsidR="00CB2B39">
              <w:rPr>
                <w:rFonts w:hint="eastAsia"/>
              </w:rPr>
              <w:t>)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/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pPr>
              <w:pStyle w:val="HTML"/>
            </w:pPr>
            <w:r>
              <w:t>type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rPr>
                <w:rFonts w:hint="eastAsia"/>
              </w:rPr>
              <w:t>登陆类型（必须）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Pr="00065EEE" w:rsidRDefault="001528FD" w:rsidP="000A452F">
            <w:r>
              <w:rPr>
                <w:rFonts w:hint="eastAsia"/>
              </w:rPr>
              <w:t>普通登陆：</w:t>
            </w:r>
            <w:r w:rsidR="000A452F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；三方登录：</w:t>
            </w:r>
            <w:r w:rsidR="000A452F">
              <w:rPr>
                <w:rFonts w:hint="eastAsia"/>
              </w:rPr>
              <w:t>2</w:t>
            </w:r>
            <w:r w:rsidR="000A452F">
              <w:rPr>
                <w:rFonts w:hint="eastAsia"/>
              </w:rPr>
              <w:t>；短信验证：</w:t>
            </w:r>
            <w:r>
              <w:rPr>
                <w:rFonts w:hint="eastAsia"/>
              </w:rPr>
              <w:t>3</w:t>
            </w:r>
          </w:p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1528FD" w:rsidRDefault="001528FD" w:rsidP="001528FD">
            <w:r>
              <w:rPr>
                <w:rFonts w:hint="eastAsia"/>
              </w:rPr>
              <w:t>服务器返回数据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1528FD" w:rsidRDefault="001528FD" w:rsidP="001528FD">
            <w:r>
              <w:rPr>
                <w:rFonts w:hint="eastAsia"/>
              </w:rPr>
              <w:t>描述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1528FD" w:rsidRDefault="001528FD" w:rsidP="001528FD">
            <w:r>
              <w:rPr>
                <w:rFonts w:hint="eastAsia"/>
              </w:rPr>
              <w:t>样例</w:t>
            </w:r>
          </w:p>
        </w:tc>
      </w:tr>
      <w:tr w:rsidR="001528FD" w:rsidTr="001528FD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/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pPr>
              <w:pStyle w:val="a9"/>
              <w:ind w:left="360" w:firstLineChars="0" w:firstLine="0"/>
            </w:pP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528FD" w:rsidRDefault="001528FD" w:rsidP="001528FD">
            <w:r>
              <w:t>{</w:t>
            </w:r>
          </w:p>
          <w:p w:rsidR="001528FD" w:rsidRDefault="001528FD" w:rsidP="001528FD">
            <w:pPr>
              <w:ind w:firstLineChars="100" w:firstLine="210"/>
            </w:pPr>
            <w:r>
              <w:t>"</w:t>
            </w:r>
            <w:r w:rsidRPr="00E9749A">
              <w:rPr>
                <w:szCs w:val="21"/>
              </w:rPr>
              <w:t xml:space="preserve"> code</w:t>
            </w:r>
            <w:r>
              <w:t xml:space="preserve"> ": "0"</w:t>
            </w:r>
          </w:p>
          <w:p w:rsidR="001528FD" w:rsidRDefault="001528FD" w:rsidP="001528FD">
            <w:r>
              <w:t xml:space="preserve">  "</w:t>
            </w:r>
            <w:r>
              <w:rPr>
                <w:rFonts w:hint="eastAsia"/>
              </w:rPr>
              <w:t>data</w:t>
            </w:r>
            <w:r>
              <w:t>":{</w:t>
            </w:r>
          </w:p>
          <w:p w:rsidR="001528FD" w:rsidRDefault="001528FD" w:rsidP="001528FD"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id</w:t>
            </w:r>
            <w:r>
              <w:t>":1</w:t>
            </w:r>
            <w:r>
              <w:rPr>
                <w:rFonts w:hint="eastAsia"/>
              </w:rPr>
              <w:t>,</w:t>
            </w:r>
          </w:p>
          <w:p w:rsidR="001528FD" w:rsidRDefault="001528FD" w:rsidP="001528FD">
            <w:r>
              <w:rPr>
                <w:rFonts w:hint="eastAsia"/>
              </w:rPr>
              <w:t xml:space="preserve">      </w:t>
            </w:r>
            <w:r>
              <w:t>"</w:t>
            </w:r>
            <w:r w:rsidRPr="00B13591">
              <w:t>balance</w:t>
            </w:r>
            <w:r>
              <w:t>":0.0</w:t>
            </w:r>
            <w:r>
              <w:rPr>
                <w:rFonts w:hint="eastAsia"/>
              </w:rPr>
              <w:t>,</w:t>
            </w:r>
            <w:r>
              <w:t xml:space="preserve">// </w:t>
            </w:r>
            <w:r>
              <w:rPr>
                <w:rFonts w:hint="eastAsia"/>
              </w:rPr>
              <w:t>余额</w:t>
            </w:r>
          </w:p>
          <w:p w:rsidR="001528FD" w:rsidRDefault="001528FD" w:rsidP="001528FD"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d</w:t>
            </w:r>
            <w:r w:rsidRPr="00B13591">
              <w:t>iscount</w:t>
            </w:r>
            <w:r>
              <w:t>":0</w:t>
            </w:r>
            <w:r>
              <w:rPr>
                <w:rFonts w:hint="eastAsia"/>
              </w:rPr>
              <w:t>,</w:t>
            </w:r>
            <w:r>
              <w:t xml:space="preserve">// </w:t>
            </w:r>
            <w:r>
              <w:rPr>
                <w:rFonts w:hint="eastAsia"/>
              </w:rPr>
              <w:t>优惠</w:t>
            </w:r>
          </w:p>
          <w:p w:rsidR="001528FD" w:rsidRDefault="001528FD" w:rsidP="001528FD">
            <w:r>
              <w:rPr>
                <w:rFonts w:hint="eastAsia"/>
              </w:rPr>
              <w:t xml:space="preserve">      </w:t>
            </w:r>
            <w:r>
              <w:t>"</w:t>
            </w:r>
            <w:r w:rsidRPr="00B13591">
              <w:t>integral</w:t>
            </w:r>
            <w:r>
              <w:t>":0</w:t>
            </w:r>
            <w:r>
              <w:rPr>
                <w:rFonts w:hint="eastAsia"/>
              </w:rPr>
              <w:t>,//</w:t>
            </w:r>
            <w:r>
              <w:t xml:space="preserve"> </w:t>
            </w:r>
            <w:r>
              <w:rPr>
                <w:rFonts w:hint="eastAsia"/>
              </w:rPr>
              <w:t>积分</w:t>
            </w:r>
          </w:p>
          <w:p w:rsidR="001528FD" w:rsidRDefault="001528FD" w:rsidP="001528FD"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name</w:t>
            </w:r>
            <w:r>
              <w:t>":"</w:t>
            </w:r>
            <w:proofErr w:type="spellStart"/>
            <w:r>
              <w:t>alshfise</w:t>
            </w:r>
            <w:proofErr w:type="spellEnd"/>
            <w:r>
              <w:t>"</w:t>
            </w:r>
            <w:r>
              <w:rPr>
                <w:rFonts w:hint="eastAsia"/>
              </w:rPr>
              <w:t>,</w:t>
            </w:r>
            <w:r>
              <w:t xml:space="preserve">// </w:t>
            </w:r>
            <w:r>
              <w:rPr>
                <w:rFonts w:hint="eastAsia"/>
              </w:rPr>
              <w:t>用户名</w:t>
            </w:r>
          </w:p>
          <w:p w:rsidR="001528FD" w:rsidRPr="00B13591" w:rsidRDefault="001528FD" w:rsidP="001528FD"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phone</w:t>
            </w:r>
            <w:r>
              <w:t xml:space="preserve">":"13200000000"// </w:t>
            </w:r>
            <w:r>
              <w:rPr>
                <w:rFonts w:hint="eastAsia"/>
              </w:rPr>
              <w:t>电话</w:t>
            </w:r>
          </w:p>
          <w:p w:rsidR="001528FD" w:rsidRDefault="001528FD" w:rsidP="001528FD">
            <w:pPr>
              <w:ind w:firstLineChars="100" w:firstLine="210"/>
            </w:pPr>
            <w:r>
              <w:t>}</w:t>
            </w:r>
          </w:p>
          <w:p w:rsidR="001528FD" w:rsidRDefault="001528FD" w:rsidP="001528FD">
            <w:r>
              <w:t>}</w:t>
            </w:r>
          </w:p>
        </w:tc>
      </w:tr>
    </w:tbl>
    <w:p w:rsidR="00955E3E" w:rsidRDefault="00955E3E" w:rsidP="00955E3E">
      <w:pPr>
        <w:rPr>
          <w:szCs w:val="21"/>
        </w:rPr>
      </w:pPr>
    </w:p>
    <w:p w:rsidR="00955E3E" w:rsidRDefault="00955E3E" w:rsidP="00955E3E">
      <w:pPr>
        <w:rPr>
          <w:szCs w:val="21"/>
        </w:rPr>
      </w:pPr>
    </w:p>
    <w:p w:rsidR="00955E3E" w:rsidRDefault="00955E3E" w:rsidP="00955E3E">
      <w:pPr>
        <w:rPr>
          <w:szCs w:val="21"/>
        </w:rPr>
      </w:pPr>
    </w:p>
    <w:p w:rsidR="00955E3E" w:rsidRDefault="00955E3E" w:rsidP="00955E3E">
      <w:pPr>
        <w:rPr>
          <w:szCs w:val="21"/>
        </w:rPr>
      </w:pPr>
    </w:p>
    <w:p w:rsidR="00955E3E" w:rsidRDefault="00955E3E" w:rsidP="00955E3E">
      <w:pPr>
        <w:rPr>
          <w:szCs w:val="21"/>
        </w:rPr>
      </w:pPr>
    </w:p>
    <w:p w:rsidR="00955E3E" w:rsidRDefault="00955E3E" w:rsidP="00955E3E">
      <w:pPr>
        <w:rPr>
          <w:szCs w:val="21"/>
        </w:rPr>
      </w:pPr>
    </w:p>
    <w:tbl>
      <w:tblPr>
        <w:tblW w:w="92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6296"/>
      </w:tblGrid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错误码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提示信息</w:t>
            </w:r>
          </w:p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0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服务器处理请求成功</w:t>
            </w:r>
          </w:p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1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请求参数有误</w:t>
            </w:r>
          </w:p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5</w:t>
            </w:r>
          </w:p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>
            <w:r>
              <w:rPr>
                <w:rFonts w:hint="eastAsia"/>
              </w:rPr>
              <w:t>登陆失败，用户名或密码有误</w:t>
            </w:r>
          </w:p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</w:tr>
      <w:tr w:rsidR="00955E3E" w:rsidTr="00636819"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5E3E" w:rsidRDefault="00955E3E" w:rsidP="00636819"/>
        </w:tc>
      </w:tr>
    </w:tbl>
    <w:p w:rsidR="00955E3E" w:rsidRDefault="00955E3E" w:rsidP="003118F6">
      <w:pPr>
        <w:rPr>
          <w:szCs w:val="21"/>
        </w:rPr>
      </w:pPr>
    </w:p>
    <w:sectPr w:rsidR="00955E3E">
      <w:headerReference w:type="default" r:id="rId13"/>
      <w:footerReference w:type="default" r:id="rId14"/>
      <w:pgSz w:w="11906" w:h="16838"/>
      <w:pgMar w:top="1440" w:right="1800" w:bottom="1440" w:left="1800" w:header="851" w:footer="397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518" w:rsidRDefault="009B7518">
      <w:r>
        <w:separator/>
      </w:r>
    </w:p>
  </w:endnote>
  <w:endnote w:type="continuationSeparator" w:id="0">
    <w:p w:rsidR="009B7518" w:rsidRDefault="009B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819" w:rsidRDefault="00636819">
    <w:pPr>
      <w:pStyle w:val="a5"/>
      <w:jc w:val="center"/>
      <w:rPr>
        <w:rFonts w:ascii="微软雅黑" w:eastAsia="微软雅黑" w:hAnsi="微软雅黑" w:cs="微软雅黑"/>
        <w:sz w:val="20"/>
        <w:szCs w:val="20"/>
      </w:rPr>
    </w:pPr>
    <w:bookmarkStart w:id="1" w:name="OLE_LINK1"/>
    <w:bookmarkStart w:id="2" w:name="OLE_LINK2"/>
    <w:r>
      <w:rPr>
        <w:rFonts w:ascii="微软雅黑" w:eastAsia="微软雅黑" w:hAnsi="微软雅黑" w:cs="微软雅黑" w:hint="eastAsia"/>
        <w:noProof/>
        <w:sz w:val="20"/>
        <w:szCs w:val="20"/>
        <w:lang w:val="en-US" w:eastAsia="zh-CN"/>
      </w:rPr>
      <w:drawing>
        <wp:anchor distT="0" distB="0" distL="114300" distR="114300" simplePos="0" relativeHeight="251657728" behindDoc="1" locked="0" layoutInCell="1" allowOverlap="1" wp14:anchorId="19F4EA1E" wp14:editId="63C636D8">
          <wp:simplePos x="0" y="0"/>
          <wp:positionH relativeFrom="column">
            <wp:posOffset>-1148715</wp:posOffset>
          </wp:positionH>
          <wp:positionV relativeFrom="paragraph">
            <wp:posOffset>-55245</wp:posOffset>
          </wp:positionV>
          <wp:extent cx="7573645" cy="542925"/>
          <wp:effectExtent l="0" t="0" r="8255" b="9525"/>
          <wp:wrapNone/>
          <wp:docPr id="4" name="图片 10" descr="传智word模板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传智word模板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364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32F447" wp14:editId="2BD232A4">
              <wp:simplePos x="0" y="0"/>
              <wp:positionH relativeFrom="margin">
                <wp:posOffset>2562225</wp:posOffset>
              </wp:positionH>
              <wp:positionV relativeFrom="paragraph">
                <wp:posOffset>-320040</wp:posOffset>
              </wp:positionV>
              <wp:extent cx="224155" cy="266700"/>
              <wp:effectExtent l="0" t="3810" r="4445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15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6819" w:rsidRDefault="0063681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65EC1">
                            <w:rPr>
                              <w:noProof/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201.75pt;margin-top:-25.2pt;width:17.65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" filled="f" stroked="f">
              <v:textbox inset="0,0,0,0">
                <w:txbxContent>
                  <w:p w:rsidR="00636819" w:rsidRDefault="0063681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65EC1">
                      <w:rPr>
                        <w:noProof/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  <w:lang w:eastAsia="zh-CN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proofErr w:type="spellEnd"/>
    <w:r>
      <w:rPr>
        <w:rFonts w:ascii="微软雅黑" w:eastAsia="微软雅黑" w:hAnsi="微软雅黑" w:cs="微软雅黑" w:hint="eastAsia"/>
        <w:sz w:val="20"/>
        <w:szCs w:val="20"/>
      </w:rPr>
      <w:t xml:space="preserve">   电话：400-618-4000</w:t>
    </w:r>
    <w:bookmarkEnd w:id="1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518" w:rsidRDefault="009B7518">
      <w:r>
        <w:separator/>
      </w:r>
    </w:p>
  </w:footnote>
  <w:footnote w:type="continuationSeparator" w:id="0">
    <w:p w:rsidR="009B7518" w:rsidRDefault="009B7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819" w:rsidRDefault="00636819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6704" behindDoc="0" locked="0" layoutInCell="1" allowOverlap="1" wp14:anchorId="2A424213" wp14:editId="4AEDA58D">
          <wp:simplePos x="0" y="0"/>
          <wp:positionH relativeFrom="column">
            <wp:posOffset>-1181100</wp:posOffset>
          </wp:positionH>
          <wp:positionV relativeFrom="paragraph">
            <wp:posOffset>-492760</wp:posOffset>
          </wp:positionV>
          <wp:extent cx="7620000" cy="909955"/>
          <wp:effectExtent l="0" t="0" r="0" b="4445"/>
          <wp:wrapNone/>
          <wp:docPr id="6" name="图片 6" descr="各种word模板cs6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各种word模板cs6-0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0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74535"/>
    <w:multiLevelType w:val="hybridMultilevel"/>
    <w:tmpl w:val="672EA78A"/>
    <w:lvl w:ilvl="0" w:tplc="E390B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327DCE"/>
    <w:multiLevelType w:val="hybridMultilevel"/>
    <w:tmpl w:val="A00A1732"/>
    <w:lvl w:ilvl="0" w:tplc="25E047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66621"/>
    <w:multiLevelType w:val="hybridMultilevel"/>
    <w:tmpl w:val="29C85E1E"/>
    <w:lvl w:ilvl="0" w:tplc="BBCC0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90835"/>
    <w:multiLevelType w:val="hybridMultilevel"/>
    <w:tmpl w:val="05A83E6A"/>
    <w:lvl w:ilvl="0" w:tplc="2CDA0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01"/>
    <w:rsid w:val="00001C6A"/>
    <w:rsid w:val="00003719"/>
    <w:rsid w:val="00055C55"/>
    <w:rsid w:val="00056629"/>
    <w:rsid w:val="00065EEE"/>
    <w:rsid w:val="00075B99"/>
    <w:rsid w:val="00077613"/>
    <w:rsid w:val="000968CC"/>
    <w:rsid w:val="000A07AD"/>
    <w:rsid w:val="000A452F"/>
    <w:rsid w:val="000A619B"/>
    <w:rsid w:val="000B0544"/>
    <w:rsid w:val="000C30E8"/>
    <w:rsid w:val="000C5E93"/>
    <w:rsid w:val="000D36EE"/>
    <w:rsid w:val="000D7C2C"/>
    <w:rsid w:val="000E7BF4"/>
    <w:rsid w:val="000F1ED9"/>
    <w:rsid w:val="00101122"/>
    <w:rsid w:val="00106CCC"/>
    <w:rsid w:val="00113784"/>
    <w:rsid w:val="00124DC4"/>
    <w:rsid w:val="00140F47"/>
    <w:rsid w:val="00141A00"/>
    <w:rsid w:val="001528FD"/>
    <w:rsid w:val="00157CC3"/>
    <w:rsid w:val="0016454C"/>
    <w:rsid w:val="00165DE4"/>
    <w:rsid w:val="00177424"/>
    <w:rsid w:val="00180DD6"/>
    <w:rsid w:val="0019752F"/>
    <w:rsid w:val="001A1053"/>
    <w:rsid w:val="001A30BE"/>
    <w:rsid w:val="001B6D6C"/>
    <w:rsid w:val="001B7403"/>
    <w:rsid w:val="001D4E2A"/>
    <w:rsid w:val="001E4A97"/>
    <w:rsid w:val="001F16F2"/>
    <w:rsid w:val="00203040"/>
    <w:rsid w:val="00206EE9"/>
    <w:rsid w:val="002602AC"/>
    <w:rsid w:val="00265D01"/>
    <w:rsid w:val="00275A51"/>
    <w:rsid w:val="00281220"/>
    <w:rsid w:val="002C12A3"/>
    <w:rsid w:val="002C5058"/>
    <w:rsid w:val="002D0716"/>
    <w:rsid w:val="002D79D6"/>
    <w:rsid w:val="00306C9D"/>
    <w:rsid w:val="003118F6"/>
    <w:rsid w:val="00336406"/>
    <w:rsid w:val="003369A9"/>
    <w:rsid w:val="003445BC"/>
    <w:rsid w:val="00346FC2"/>
    <w:rsid w:val="00347B55"/>
    <w:rsid w:val="003539D7"/>
    <w:rsid w:val="00361C2F"/>
    <w:rsid w:val="00363F44"/>
    <w:rsid w:val="00365EC1"/>
    <w:rsid w:val="00386DF7"/>
    <w:rsid w:val="003A2B73"/>
    <w:rsid w:val="003B67C6"/>
    <w:rsid w:val="003C2BCF"/>
    <w:rsid w:val="003C6737"/>
    <w:rsid w:val="003E69DA"/>
    <w:rsid w:val="003F00EB"/>
    <w:rsid w:val="00422752"/>
    <w:rsid w:val="00422A81"/>
    <w:rsid w:val="0042754A"/>
    <w:rsid w:val="0046393B"/>
    <w:rsid w:val="00464219"/>
    <w:rsid w:val="00487063"/>
    <w:rsid w:val="00492B20"/>
    <w:rsid w:val="004B0294"/>
    <w:rsid w:val="004C4778"/>
    <w:rsid w:val="004D1403"/>
    <w:rsid w:val="004D50FF"/>
    <w:rsid w:val="0050075A"/>
    <w:rsid w:val="0050171F"/>
    <w:rsid w:val="00590C79"/>
    <w:rsid w:val="005A0924"/>
    <w:rsid w:val="005A0A15"/>
    <w:rsid w:val="005A7952"/>
    <w:rsid w:val="005F1A6C"/>
    <w:rsid w:val="00607738"/>
    <w:rsid w:val="006104E6"/>
    <w:rsid w:val="00610EE4"/>
    <w:rsid w:val="00636819"/>
    <w:rsid w:val="00671445"/>
    <w:rsid w:val="0068752C"/>
    <w:rsid w:val="006A309B"/>
    <w:rsid w:val="006B3AA3"/>
    <w:rsid w:val="006D1656"/>
    <w:rsid w:val="006D483D"/>
    <w:rsid w:val="006E01C0"/>
    <w:rsid w:val="006F21F2"/>
    <w:rsid w:val="006F6561"/>
    <w:rsid w:val="006F7046"/>
    <w:rsid w:val="007015C1"/>
    <w:rsid w:val="00711D92"/>
    <w:rsid w:val="007300F9"/>
    <w:rsid w:val="0075553F"/>
    <w:rsid w:val="0076389B"/>
    <w:rsid w:val="00775CB3"/>
    <w:rsid w:val="007760FD"/>
    <w:rsid w:val="00793580"/>
    <w:rsid w:val="007A061C"/>
    <w:rsid w:val="007C0412"/>
    <w:rsid w:val="007D0FC0"/>
    <w:rsid w:val="007D68D5"/>
    <w:rsid w:val="007E3F72"/>
    <w:rsid w:val="007E7164"/>
    <w:rsid w:val="00810029"/>
    <w:rsid w:val="0081755E"/>
    <w:rsid w:val="008225C8"/>
    <w:rsid w:val="00855538"/>
    <w:rsid w:val="00877342"/>
    <w:rsid w:val="00882AFC"/>
    <w:rsid w:val="00884F78"/>
    <w:rsid w:val="00887F3A"/>
    <w:rsid w:val="00893E4E"/>
    <w:rsid w:val="0089701D"/>
    <w:rsid w:val="008B4C5C"/>
    <w:rsid w:val="008C7B56"/>
    <w:rsid w:val="008E7705"/>
    <w:rsid w:val="00910DDC"/>
    <w:rsid w:val="00923702"/>
    <w:rsid w:val="0093388D"/>
    <w:rsid w:val="00945970"/>
    <w:rsid w:val="00955E3E"/>
    <w:rsid w:val="009733D9"/>
    <w:rsid w:val="00976D26"/>
    <w:rsid w:val="009A06B0"/>
    <w:rsid w:val="009B417A"/>
    <w:rsid w:val="009B7518"/>
    <w:rsid w:val="009E2474"/>
    <w:rsid w:val="009E2BC4"/>
    <w:rsid w:val="009F204E"/>
    <w:rsid w:val="00A23026"/>
    <w:rsid w:val="00A6423B"/>
    <w:rsid w:val="00A6443B"/>
    <w:rsid w:val="00A7274C"/>
    <w:rsid w:val="00A75BEB"/>
    <w:rsid w:val="00AA39F6"/>
    <w:rsid w:val="00AB551A"/>
    <w:rsid w:val="00AB672B"/>
    <w:rsid w:val="00AC5219"/>
    <w:rsid w:val="00AD441F"/>
    <w:rsid w:val="00AE06BC"/>
    <w:rsid w:val="00AE1E83"/>
    <w:rsid w:val="00AE50DD"/>
    <w:rsid w:val="00B00B97"/>
    <w:rsid w:val="00B06837"/>
    <w:rsid w:val="00B12697"/>
    <w:rsid w:val="00B13591"/>
    <w:rsid w:val="00B17BAF"/>
    <w:rsid w:val="00B2278F"/>
    <w:rsid w:val="00B3075C"/>
    <w:rsid w:val="00B32371"/>
    <w:rsid w:val="00B358FC"/>
    <w:rsid w:val="00B5232C"/>
    <w:rsid w:val="00B56FCC"/>
    <w:rsid w:val="00B83EF2"/>
    <w:rsid w:val="00B843CB"/>
    <w:rsid w:val="00B90317"/>
    <w:rsid w:val="00B96476"/>
    <w:rsid w:val="00BA35E4"/>
    <w:rsid w:val="00BD0AD6"/>
    <w:rsid w:val="00BD7FC7"/>
    <w:rsid w:val="00BE7D9E"/>
    <w:rsid w:val="00C040F7"/>
    <w:rsid w:val="00C16D11"/>
    <w:rsid w:val="00C570DD"/>
    <w:rsid w:val="00CA08A8"/>
    <w:rsid w:val="00CB2B39"/>
    <w:rsid w:val="00CC4CEF"/>
    <w:rsid w:val="00CD6012"/>
    <w:rsid w:val="00CE0D91"/>
    <w:rsid w:val="00D00369"/>
    <w:rsid w:val="00D06558"/>
    <w:rsid w:val="00D16AAB"/>
    <w:rsid w:val="00D1777A"/>
    <w:rsid w:val="00D17B9D"/>
    <w:rsid w:val="00D3352D"/>
    <w:rsid w:val="00D4066A"/>
    <w:rsid w:val="00D45879"/>
    <w:rsid w:val="00D556E7"/>
    <w:rsid w:val="00D752CA"/>
    <w:rsid w:val="00D7696C"/>
    <w:rsid w:val="00D87CAA"/>
    <w:rsid w:val="00DA7F6B"/>
    <w:rsid w:val="00DB612D"/>
    <w:rsid w:val="00DC0BF8"/>
    <w:rsid w:val="00DD5B93"/>
    <w:rsid w:val="00DF5FBC"/>
    <w:rsid w:val="00E17CC3"/>
    <w:rsid w:val="00E332F1"/>
    <w:rsid w:val="00E421B9"/>
    <w:rsid w:val="00E44F9C"/>
    <w:rsid w:val="00E450AF"/>
    <w:rsid w:val="00E651FF"/>
    <w:rsid w:val="00E73BCD"/>
    <w:rsid w:val="00E86DAA"/>
    <w:rsid w:val="00E9749A"/>
    <w:rsid w:val="00EA6E88"/>
    <w:rsid w:val="00EB3E63"/>
    <w:rsid w:val="00EC1EF7"/>
    <w:rsid w:val="00ED061A"/>
    <w:rsid w:val="00F0580F"/>
    <w:rsid w:val="00F17FFE"/>
    <w:rsid w:val="00F32330"/>
    <w:rsid w:val="00F54B85"/>
    <w:rsid w:val="00F7064A"/>
    <w:rsid w:val="00F842CA"/>
    <w:rsid w:val="00F93B78"/>
    <w:rsid w:val="00FA57F4"/>
    <w:rsid w:val="00FA6A67"/>
    <w:rsid w:val="00FB0256"/>
    <w:rsid w:val="00FB35EA"/>
    <w:rsid w:val="0F5B770C"/>
    <w:rsid w:val="125E4185"/>
    <w:rsid w:val="147258E3"/>
    <w:rsid w:val="1E8253DE"/>
    <w:rsid w:val="274820CF"/>
    <w:rsid w:val="2DE425BD"/>
    <w:rsid w:val="395C2C74"/>
    <w:rsid w:val="5ED12E50"/>
    <w:rsid w:val="62E44812"/>
    <w:rsid w:val="73BC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D0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keepNext/>
      <w:keepLines/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eastAsia="黑体"/>
      <w:b/>
      <w:bCs/>
      <w:kern w:val="44"/>
      <w:sz w:val="44"/>
      <w:szCs w:val="44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4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customStyle="1" w:styleId="word">
    <w:name w:val="word规范相关文字性说明"/>
    <w:basedOn w:val="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pPr>
      <w:ind w:firstLineChars="200" w:firstLine="420"/>
    </w:pPr>
    <w:rPr>
      <w:rFonts w:cs="Calibri"/>
      <w:szCs w:val="21"/>
    </w:rPr>
  </w:style>
  <w:style w:type="paragraph" w:customStyle="1" w:styleId="a7">
    <w:name w:val="正文重要文字加粗"/>
    <w:basedOn w:val="a"/>
    <w:pPr>
      <w:spacing w:line="360" w:lineRule="atLeast"/>
    </w:pPr>
    <w:rPr>
      <w:rFonts w:cs="宋体"/>
      <w:b/>
      <w:bCs/>
      <w:color w:val="0D0D0D"/>
      <w:szCs w:val="20"/>
    </w:rPr>
  </w:style>
  <w:style w:type="paragraph" w:styleId="a8">
    <w:name w:val="Normal (Web)"/>
    <w:basedOn w:val="a"/>
    <w:uiPriority w:val="99"/>
    <w:semiHidden/>
    <w:unhideWhenUsed/>
    <w:rsid w:val="00B964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qFormat/>
    <w:rsid w:val="003445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7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7705"/>
    <w:rPr>
      <w:rFonts w:ascii="宋体" w:hAnsi="宋体" w:cs="宋体"/>
      <w:sz w:val="24"/>
      <w:szCs w:val="24"/>
    </w:rPr>
  </w:style>
  <w:style w:type="character" w:customStyle="1" w:styleId="me1">
    <w:name w:val="me1"/>
    <w:basedOn w:val="a0"/>
    <w:rsid w:val="008E7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D0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keepNext/>
      <w:keepLines/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28"/>
      <w:szCs w:val="32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eastAsia="黑体"/>
      <w:b/>
      <w:bCs/>
      <w:kern w:val="44"/>
      <w:sz w:val="44"/>
      <w:szCs w:val="44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4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customStyle="1" w:styleId="word">
    <w:name w:val="word规范相关文字性说明"/>
    <w:basedOn w:val="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pPr>
      <w:ind w:firstLineChars="200" w:firstLine="420"/>
    </w:pPr>
    <w:rPr>
      <w:rFonts w:cs="Calibri"/>
      <w:szCs w:val="21"/>
    </w:rPr>
  </w:style>
  <w:style w:type="paragraph" w:customStyle="1" w:styleId="a7">
    <w:name w:val="正文重要文字加粗"/>
    <w:basedOn w:val="a"/>
    <w:pPr>
      <w:spacing w:line="360" w:lineRule="atLeast"/>
    </w:pPr>
    <w:rPr>
      <w:rFonts w:cs="宋体"/>
      <w:b/>
      <w:bCs/>
      <w:color w:val="0D0D0D"/>
      <w:szCs w:val="20"/>
    </w:rPr>
  </w:style>
  <w:style w:type="paragraph" w:styleId="a8">
    <w:name w:val="Normal (Web)"/>
    <w:basedOn w:val="a"/>
    <w:uiPriority w:val="99"/>
    <w:semiHidden/>
    <w:unhideWhenUsed/>
    <w:rsid w:val="00B964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qFormat/>
    <w:rsid w:val="003445B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E77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7705"/>
    <w:rPr>
      <w:rFonts w:ascii="宋体" w:hAnsi="宋体" w:cs="宋体"/>
      <w:sz w:val="24"/>
      <w:szCs w:val="24"/>
    </w:rPr>
  </w:style>
  <w:style w:type="character" w:customStyle="1" w:styleId="me1">
    <w:name w:val="me1"/>
    <w:basedOn w:val="a0"/>
    <w:rsid w:val="008E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&#24037;&#31243;&#21517;&#31216;/home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&#30005;&#33041;&#30340;ip&#22320;&#22336;:8080/&#24037;&#31243;&#21517;&#31216;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0.0.2.2:8080/TakeoutServiceVersion2/h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0.0.2.2:8080/&#24037;&#31243;&#21517;&#31216;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&#24037;&#31243;&#21517;&#31216;/hom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0740;&#31350;&#38498;\&#31532;&#19968;&#20010;&#39033;&#30446;&#30740;&#21457;\MVP+Dagger2+Retrofi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MVP+Dagger2+Retrofit.dot</Template>
  <TotalTime>1194</TotalTime>
  <Pages>32</Pages>
  <Words>5822</Words>
  <Characters>33188</Characters>
  <Application>Microsoft Office Word</Application>
  <DocSecurity>0</DocSecurity>
  <PresentationFormat/>
  <Lines>276</Lines>
  <Paragraphs>77</Paragraphs>
  <Slides>0</Slides>
  <Notes>0</Notes>
  <HiddenSlides>0</HiddenSlides>
  <MMClips>0</MMClips>
  <ScaleCrop>false</ScaleCrop>
  <Company/>
  <LinksUpToDate>false</LinksUpToDate>
  <CharactersWithSpaces>38933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cp:lastModifiedBy>HASEE</cp:lastModifiedBy>
  <cp:revision>121</cp:revision>
  <dcterms:created xsi:type="dcterms:W3CDTF">2016-08-17T06:30:00Z</dcterms:created>
  <dcterms:modified xsi:type="dcterms:W3CDTF">2017-01-09T03:15:00Z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